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A1605" w14:textId="77777777" w:rsidR="003551E1" w:rsidRDefault="00C107EE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5F9082F" wp14:editId="2DBBB6E3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8D8A" id="Graphic 4" o:spid="_x0000_s1026" alt="&quot;&quot;" style="position:absolute;margin-left:0;margin-top:-14.4pt;width:37.4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ab0f1b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10677" w:type="dxa"/>
        <w:tblInd w:w="-5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6"/>
        <w:gridCol w:w="3084"/>
        <w:gridCol w:w="158"/>
        <w:gridCol w:w="2129"/>
      </w:tblGrid>
      <w:tr w:rsidR="007511E2" w14:paraId="0137214A" w14:textId="77777777" w:rsidTr="00677793">
        <w:trPr>
          <w:trHeight w:val="46"/>
        </w:trPr>
        <w:tc>
          <w:tcPr>
            <w:tcW w:w="8548" w:type="dxa"/>
            <w:gridSpan w:val="3"/>
            <w:tcBorders>
              <w:bottom w:val="single" w:sz="24" w:space="0" w:color="EF4C58" w:themeColor="accent1" w:themeTint="99"/>
            </w:tcBorders>
          </w:tcPr>
          <w:p w14:paraId="5F6BA691" w14:textId="71DDB7DD" w:rsidR="00372BB5" w:rsidRPr="00315D47" w:rsidRDefault="00315D47" w:rsidP="008C5BB7">
            <w:pPr>
              <w:pStyle w:val="Title"/>
              <w:tabs>
                <w:tab w:val="left" w:pos="6480"/>
              </w:tabs>
              <w:rPr>
                <w:rFonts w:ascii="Bookman Old Style" w:hAnsi="Bookman Old Style"/>
                <w:sz w:val="56"/>
              </w:rPr>
            </w:pPr>
            <w:r w:rsidRPr="00315D47">
              <w:rPr>
                <w:rFonts w:ascii="Bookman Old Style" w:hAnsi="Bookman Old Style"/>
                <w:sz w:val="56"/>
              </w:rPr>
              <w:t>lalithkishore</w:t>
            </w:r>
            <w:r w:rsidR="00677793">
              <w:rPr>
                <w:rFonts w:ascii="Bookman Old Style" w:hAnsi="Bookman Old Style"/>
                <w:sz w:val="56"/>
              </w:rPr>
              <w:t>.</w:t>
            </w:r>
            <w:r w:rsidRPr="00315D47">
              <w:rPr>
                <w:rFonts w:ascii="Bookman Old Style" w:hAnsi="Bookman Old Style"/>
                <w:sz w:val="56"/>
              </w:rPr>
              <w:t xml:space="preserve">c </w:t>
            </w:r>
          </w:p>
        </w:tc>
        <w:tc>
          <w:tcPr>
            <w:tcW w:w="2129" w:type="dxa"/>
            <w:tcBorders>
              <w:bottom w:val="single" w:sz="24" w:space="0" w:color="EF4C58" w:themeColor="accent1" w:themeTint="99"/>
            </w:tcBorders>
          </w:tcPr>
          <w:p w14:paraId="5759F805" w14:textId="3670DBF6" w:rsidR="00B824D6" w:rsidRPr="00DC65EE" w:rsidRDefault="00B824D6" w:rsidP="00B824D6">
            <w:pPr>
              <w:pStyle w:val="RedText"/>
              <w:tabs>
                <w:tab w:val="left" w:pos="1350"/>
              </w:tabs>
              <w:jc w:val="right"/>
            </w:pPr>
          </w:p>
          <w:p w14:paraId="318CCA3C" w14:textId="77777777" w:rsidR="00372BB5" w:rsidRDefault="00372BB5" w:rsidP="00365C93">
            <w:pPr>
              <w:jc w:val="right"/>
            </w:pPr>
          </w:p>
        </w:tc>
      </w:tr>
      <w:tr w:rsidR="00372BB5" w14:paraId="3FF6B664" w14:textId="77777777" w:rsidTr="00677793">
        <w:trPr>
          <w:trHeight w:val="53"/>
        </w:trPr>
        <w:tc>
          <w:tcPr>
            <w:tcW w:w="10677" w:type="dxa"/>
            <w:gridSpan w:val="4"/>
            <w:tcBorders>
              <w:top w:val="single" w:sz="24" w:space="0" w:color="EF4C58" w:themeColor="accent1" w:themeTint="99"/>
            </w:tcBorders>
          </w:tcPr>
          <w:p w14:paraId="1F7B0300" w14:textId="2F1ADD00" w:rsidR="00BC2253" w:rsidRPr="00BC2253" w:rsidRDefault="00315D47" w:rsidP="00BC2253">
            <w:pPr>
              <w:pStyle w:val="Heading1"/>
            </w:pPr>
            <w:r w:rsidRPr="00315D47">
              <w:rPr>
                <w:sz w:val="28"/>
                <w:szCs w:val="28"/>
              </w:rPr>
              <w:t>g-mail</w:t>
            </w:r>
            <w:r>
              <w:t xml:space="preserve">:                             </w:t>
            </w:r>
          </w:p>
          <w:p w14:paraId="52D1E8EE" w14:textId="45A5EC77" w:rsidR="00E21BB0" w:rsidRDefault="00315D47" w:rsidP="00315D47">
            <w:pPr>
              <w:rPr>
                <w:sz w:val="28"/>
                <w:szCs w:val="28"/>
              </w:rPr>
            </w:pPr>
            <w:r w:rsidRPr="00315D47">
              <w:rPr>
                <w:sz w:val="28"/>
                <w:szCs w:val="28"/>
              </w:rPr>
              <w:t xml:space="preserve">        </w:t>
            </w:r>
            <w:hyperlink r:id="rId11" w:history="1">
              <w:r w:rsidRPr="001323E4">
                <w:rPr>
                  <w:rStyle w:val="Hyperlink"/>
                  <w:sz w:val="28"/>
                  <w:szCs w:val="28"/>
                </w:rPr>
                <w:t>kishorelalith194@gmail.com</w:t>
              </w:r>
            </w:hyperlink>
            <w:r>
              <w:rPr>
                <w:sz w:val="28"/>
                <w:szCs w:val="28"/>
              </w:rPr>
              <w:t xml:space="preserve">  </w:t>
            </w:r>
          </w:p>
          <w:p w14:paraId="465078AE" w14:textId="4067978E" w:rsidR="00E21BB0" w:rsidRPr="00E21BB0" w:rsidRDefault="00E21BB0" w:rsidP="00315D47">
            <w:pPr>
              <w:rPr>
                <w:color w:val="B63800" w:themeColor="accent6" w:themeShade="BF"/>
                <w:sz w:val="28"/>
                <w:szCs w:val="28"/>
              </w:rPr>
            </w:pPr>
          </w:p>
          <w:p w14:paraId="6446DF7B" w14:textId="4D8A552D" w:rsidR="00E21BB0" w:rsidRPr="00E21BB0" w:rsidRDefault="00E21BB0" w:rsidP="00315D47">
            <w:pPr>
              <w:rPr>
                <w:color w:val="B63800" w:themeColor="accent6" w:themeShade="BF"/>
                <w:sz w:val="28"/>
                <w:szCs w:val="28"/>
              </w:rPr>
            </w:pPr>
            <w:r w:rsidRPr="00E21BB0">
              <w:rPr>
                <w:color w:val="B63800" w:themeColor="accent6" w:themeShade="BF"/>
                <w:sz w:val="28"/>
                <w:szCs w:val="28"/>
              </w:rPr>
              <w:t>GITHUB</w:t>
            </w:r>
          </w:p>
          <w:p w14:paraId="09E15435" w14:textId="18327F35" w:rsidR="00E21BB0" w:rsidRDefault="00315D47" w:rsidP="00315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3B04BDEB" w14:textId="349D1953" w:rsidR="00315D47" w:rsidRPr="00315D47" w:rsidRDefault="00315D47" w:rsidP="00315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hyperlink r:id="rId12" w:history="1">
              <w:r w:rsidR="0065532E" w:rsidRPr="001323E4">
                <w:rPr>
                  <w:rStyle w:val="Hyperlink"/>
                  <w:sz w:val="28"/>
                  <w:szCs w:val="28"/>
                </w:rPr>
                <w:t>https://github.com/Lalithkishore1224</w:t>
              </w:r>
            </w:hyperlink>
            <w:r w:rsidR="006553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="006553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</w:p>
        </w:tc>
      </w:tr>
      <w:tr w:rsidR="00365C93" w14:paraId="19DC5DAA" w14:textId="77777777" w:rsidTr="00677793">
        <w:trPr>
          <w:trHeight w:val="100"/>
        </w:trPr>
        <w:tc>
          <w:tcPr>
            <w:tcW w:w="10677" w:type="dxa"/>
            <w:gridSpan w:val="4"/>
            <w:tcBorders>
              <w:bottom w:val="single" w:sz="24" w:space="0" w:color="EF4C58" w:themeColor="accent1" w:themeTint="99"/>
            </w:tcBorders>
          </w:tcPr>
          <w:p w14:paraId="76BFED58" w14:textId="0B36A152" w:rsidR="00365C93" w:rsidRDefault="00365C93" w:rsidP="00365C93"/>
          <w:p w14:paraId="62A0A85F" w14:textId="77777777" w:rsidR="00532C35" w:rsidRDefault="00532C35" w:rsidP="00365C93"/>
          <w:p w14:paraId="786EEEAC" w14:textId="4C36F354" w:rsidR="008E278F" w:rsidRDefault="00532C35" w:rsidP="008E278F">
            <w:pPr>
              <w:spacing w:after="160" w:line="259" w:lineRule="auto"/>
              <w:rPr>
                <w:color w:val="7F0B14" w:themeColor="accent1" w:themeShade="BF"/>
                <w:sz w:val="28"/>
                <w:szCs w:val="28"/>
              </w:rPr>
            </w:pPr>
            <w:r w:rsidRPr="00A550D8">
              <w:rPr>
                <w:color w:val="7F0B14" w:themeColor="accent1" w:themeShade="BF"/>
                <w:sz w:val="28"/>
                <w:szCs w:val="28"/>
              </w:rPr>
              <w:t>LINK</w:t>
            </w:r>
            <w:r w:rsidR="006E580E" w:rsidRPr="00A550D8">
              <w:rPr>
                <w:color w:val="7F0B14" w:themeColor="accent1" w:themeShade="BF"/>
                <w:sz w:val="28"/>
                <w:szCs w:val="28"/>
              </w:rPr>
              <w:t>E</w:t>
            </w:r>
            <w:r w:rsidRPr="00A550D8">
              <w:rPr>
                <w:color w:val="7F0B14" w:themeColor="accent1" w:themeShade="BF"/>
                <w:sz w:val="28"/>
                <w:szCs w:val="28"/>
              </w:rPr>
              <w:t>D</w:t>
            </w:r>
            <w:r w:rsidR="00AE484C">
              <w:rPr>
                <w:color w:val="7F0B14" w:themeColor="accent1" w:themeShade="BF"/>
                <w:sz w:val="28"/>
                <w:szCs w:val="28"/>
              </w:rPr>
              <w:t>I</w:t>
            </w:r>
            <w:r w:rsidRPr="00A550D8">
              <w:rPr>
                <w:color w:val="7F0B14" w:themeColor="accent1" w:themeShade="BF"/>
                <w:sz w:val="28"/>
                <w:szCs w:val="28"/>
              </w:rPr>
              <w:t>N</w:t>
            </w:r>
            <w:r w:rsidR="008E278F">
              <w:rPr>
                <w:color w:val="7F0B14" w:themeColor="accent1" w:themeShade="BF"/>
                <w:sz w:val="28"/>
                <w:szCs w:val="28"/>
              </w:rPr>
              <w:t xml:space="preserve">     </w:t>
            </w:r>
            <w:r w:rsidR="0099406A">
              <w:rPr>
                <w:color w:val="7F0B14" w:themeColor="accent1" w:themeShade="BF"/>
                <w:sz w:val="28"/>
                <w:szCs w:val="28"/>
              </w:rPr>
              <w:t xml:space="preserve">                                                    </w:t>
            </w:r>
          </w:p>
          <w:p w14:paraId="02282D9B" w14:textId="6DF761B0" w:rsidR="00BD6177" w:rsidRDefault="0099406A" w:rsidP="00365C93">
            <w:pPr>
              <w:rPr>
                <w:color w:val="7F0B14" w:themeColor="accent1" w:themeShade="BF"/>
                <w:sz w:val="28"/>
                <w:szCs w:val="28"/>
              </w:rPr>
            </w:pPr>
            <w:r>
              <w:rPr>
                <w:color w:val="7F0B14" w:themeColor="accent1" w:themeShade="BF"/>
                <w:sz w:val="28"/>
                <w:szCs w:val="28"/>
              </w:rPr>
              <w:t xml:space="preserve">                                           </w:t>
            </w:r>
            <w:r w:rsidR="008E278F">
              <w:rPr>
                <w:color w:val="7F0B14" w:themeColor="accent1" w:themeShade="BF"/>
                <w:sz w:val="28"/>
                <w:szCs w:val="28"/>
              </w:rPr>
              <w:t xml:space="preserve">       </w:t>
            </w:r>
            <w:r>
              <w:rPr>
                <w:color w:val="7F0B14" w:themeColor="accent1" w:themeShade="BF"/>
                <w:sz w:val="28"/>
                <w:szCs w:val="28"/>
              </w:rPr>
              <w:t xml:space="preserve">   </w:t>
            </w:r>
          </w:p>
          <w:p w14:paraId="6FA94E0C" w14:textId="77777777" w:rsidR="00E21BB0" w:rsidRDefault="00AE484C" w:rsidP="00365C93">
            <w:pPr>
              <w:rPr>
                <w:sz w:val="28"/>
                <w:szCs w:val="28"/>
              </w:rPr>
            </w:pPr>
            <w:r>
              <w:rPr>
                <w:color w:val="7F0B14" w:themeColor="accent1" w:themeShade="BF"/>
                <w:sz w:val="28"/>
                <w:szCs w:val="28"/>
              </w:rPr>
              <w:t xml:space="preserve">       </w:t>
            </w:r>
            <w:hyperlink r:id="rId13" w:history="1">
              <w:r w:rsidR="0065532E" w:rsidRPr="001323E4">
                <w:rPr>
                  <w:rStyle w:val="Hyperlink"/>
                  <w:sz w:val="28"/>
                  <w:szCs w:val="28"/>
                </w:rPr>
                <w:t>https://www.linkedin.com/in/lalith-kishore</w:t>
              </w:r>
            </w:hyperlink>
            <w:r w:rsidR="0065532E">
              <w:rPr>
                <w:sz w:val="28"/>
                <w:szCs w:val="28"/>
              </w:rPr>
              <w:t xml:space="preserve">     </w:t>
            </w:r>
          </w:p>
          <w:p w14:paraId="7BF8DAF5" w14:textId="77777777" w:rsidR="00E21BB0" w:rsidRDefault="00E21BB0" w:rsidP="00365C93">
            <w:pPr>
              <w:rPr>
                <w:sz w:val="28"/>
                <w:szCs w:val="28"/>
              </w:rPr>
            </w:pPr>
          </w:p>
          <w:p w14:paraId="0FD7A848" w14:textId="77777777" w:rsidR="00E21BB0" w:rsidRDefault="00E21BB0" w:rsidP="00365C93">
            <w:pPr>
              <w:rPr>
                <w:sz w:val="28"/>
                <w:szCs w:val="28"/>
              </w:rPr>
            </w:pPr>
          </w:p>
          <w:p w14:paraId="711FC764" w14:textId="77777777" w:rsidR="00E21BB0" w:rsidRDefault="00E21BB0" w:rsidP="00365C93">
            <w:pPr>
              <w:rPr>
                <w:color w:val="B63800" w:themeColor="accent6" w:themeShade="BF"/>
                <w:sz w:val="28"/>
                <w:szCs w:val="28"/>
              </w:rPr>
            </w:pPr>
            <w:proofErr w:type="gramStart"/>
            <w:r w:rsidRPr="00E21BB0">
              <w:rPr>
                <w:color w:val="B63800" w:themeColor="accent6" w:themeShade="BF"/>
                <w:sz w:val="28"/>
                <w:szCs w:val="28"/>
              </w:rPr>
              <w:t>PHONE</w:t>
            </w:r>
            <w:r w:rsidR="0065532E" w:rsidRPr="00E21BB0">
              <w:rPr>
                <w:color w:val="B63800" w:themeColor="accent6" w:themeShade="BF"/>
                <w:sz w:val="28"/>
                <w:szCs w:val="28"/>
              </w:rPr>
              <w:t xml:space="preserve"> </w:t>
            </w:r>
            <w:r>
              <w:rPr>
                <w:color w:val="B63800" w:themeColor="accent6" w:themeShade="BF"/>
                <w:sz w:val="28"/>
                <w:szCs w:val="28"/>
              </w:rPr>
              <w:t>:</w:t>
            </w:r>
            <w:proofErr w:type="gramEnd"/>
          </w:p>
          <w:p w14:paraId="3ABB1955" w14:textId="77777777" w:rsidR="00E21BB0" w:rsidRDefault="00E21BB0" w:rsidP="00365C93">
            <w:pPr>
              <w:rPr>
                <w:color w:val="B63800" w:themeColor="accent6" w:themeShade="BF"/>
                <w:sz w:val="28"/>
                <w:szCs w:val="28"/>
              </w:rPr>
            </w:pPr>
            <w:r>
              <w:rPr>
                <w:color w:val="B63800" w:themeColor="accent6" w:themeShade="BF"/>
                <w:sz w:val="28"/>
                <w:szCs w:val="28"/>
              </w:rPr>
              <w:t xml:space="preserve">          </w:t>
            </w:r>
          </w:p>
          <w:p w14:paraId="350529C1" w14:textId="340BF9F0" w:rsidR="00AE484C" w:rsidRPr="00E21BB0" w:rsidRDefault="00E21BB0" w:rsidP="00365C93">
            <w:pPr>
              <w:rPr>
                <w:color w:val="B63800" w:themeColor="accent6" w:themeShade="BF"/>
                <w:sz w:val="28"/>
                <w:szCs w:val="28"/>
              </w:rPr>
            </w:pPr>
            <w:r>
              <w:rPr>
                <w:color w:val="B63800" w:themeColor="accent6" w:themeShade="BF"/>
                <w:sz w:val="28"/>
                <w:szCs w:val="28"/>
              </w:rPr>
              <w:t xml:space="preserve">            9677215391</w:t>
            </w:r>
            <w:r w:rsidR="0065532E" w:rsidRPr="00E21BB0">
              <w:rPr>
                <w:color w:val="B63800" w:themeColor="accent6" w:themeShade="BF"/>
                <w:sz w:val="28"/>
                <w:szCs w:val="28"/>
              </w:rPr>
              <w:t xml:space="preserve">       </w:t>
            </w:r>
          </w:p>
          <w:p w14:paraId="538B4B46" w14:textId="1E59B99B" w:rsidR="00A550D8" w:rsidRPr="006E3ACE" w:rsidRDefault="00A550D8" w:rsidP="00365C93">
            <w:pPr>
              <w:rPr>
                <w:szCs w:val="20"/>
              </w:rPr>
            </w:pPr>
            <w:r w:rsidRPr="006E3ACE">
              <w:rPr>
                <w:szCs w:val="20"/>
              </w:rPr>
              <w:t xml:space="preserve">        </w:t>
            </w:r>
          </w:p>
          <w:p w14:paraId="67DFEE7F" w14:textId="5BE8ECC2" w:rsidR="00A550D8" w:rsidRPr="00A550D8" w:rsidRDefault="00A550D8" w:rsidP="00365C93">
            <w:pPr>
              <w:rPr>
                <w:color w:val="7F0B14" w:themeColor="accent1" w:themeShade="BF"/>
                <w:sz w:val="28"/>
                <w:szCs w:val="28"/>
              </w:rPr>
            </w:pPr>
            <w:r>
              <w:rPr>
                <w:color w:val="7F0B14" w:themeColor="accent1" w:themeShade="BF"/>
                <w:sz w:val="28"/>
                <w:szCs w:val="28"/>
              </w:rPr>
              <w:t xml:space="preserve">       </w:t>
            </w:r>
          </w:p>
          <w:p w14:paraId="5C590373" w14:textId="77777777" w:rsidR="00CA334B" w:rsidRPr="00A550D8" w:rsidRDefault="00CA334B" w:rsidP="00365C93">
            <w:pPr>
              <w:rPr>
                <w:color w:val="FF0000"/>
              </w:rPr>
            </w:pPr>
          </w:p>
          <w:p w14:paraId="61B7E1AA" w14:textId="77777777" w:rsidR="00CA334B" w:rsidRPr="002466AB" w:rsidRDefault="00CA334B" w:rsidP="00365C93"/>
          <w:p w14:paraId="3C015310" w14:textId="77777777" w:rsidR="00365C93" w:rsidRDefault="00365C93" w:rsidP="00E301C7"/>
        </w:tc>
      </w:tr>
      <w:tr w:rsidR="00365C93" w14:paraId="0441CE1F" w14:textId="77777777" w:rsidTr="00677793">
        <w:trPr>
          <w:trHeight w:val="46"/>
        </w:trPr>
        <w:tc>
          <w:tcPr>
            <w:tcW w:w="10677" w:type="dxa"/>
            <w:gridSpan w:val="4"/>
            <w:tcBorders>
              <w:top w:val="single" w:sz="24" w:space="0" w:color="EF4C58" w:themeColor="accent1" w:themeTint="99"/>
            </w:tcBorders>
          </w:tcPr>
          <w:p w14:paraId="3601F5DC" w14:textId="77777777" w:rsidR="00365C93" w:rsidRDefault="00000000" w:rsidP="008C5BB7">
            <w:pPr>
              <w:pStyle w:val="Heading1"/>
            </w:pPr>
            <w:sdt>
              <w:sdtPr>
                <w:id w:val="1862086791"/>
                <w:placeholder>
                  <w:docPart w:val="9326D79357264AF3837FBEEFBC282C52"/>
                </w:placeholder>
                <w:temporary/>
                <w:showingPlcHdr/>
                <w15:appearance w15:val="hidden"/>
              </w:sdtPr>
              <w:sdtContent>
                <w:r w:rsidR="008C5BB7" w:rsidRPr="00315D47">
                  <w:rPr>
                    <w:sz w:val="48"/>
                    <w:szCs w:val="48"/>
                  </w:rPr>
                  <w:t>Education</w:t>
                </w:r>
              </w:sdtContent>
            </w:sdt>
          </w:p>
        </w:tc>
      </w:tr>
      <w:tr w:rsidR="007511E2" w:rsidRPr="00E73E9B" w14:paraId="665C44E9" w14:textId="77777777" w:rsidTr="00677793">
        <w:trPr>
          <w:trHeight w:val="64"/>
        </w:trPr>
        <w:tc>
          <w:tcPr>
            <w:tcW w:w="8548" w:type="dxa"/>
            <w:gridSpan w:val="3"/>
          </w:tcPr>
          <w:p w14:paraId="7C96E825" w14:textId="77777777" w:rsidR="007A0C24" w:rsidRPr="00E21BB0" w:rsidRDefault="007A0C24" w:rsidP="007A0C24">
            <w:pPr>
              <w:pStyle w:val="Header"/>
              <w:tabs>
                <w:tab w:val="center" w:pos="4513"/>
                <w:tab w:val="right" w:pos="9026"/>
              </w:tabs>
              <w:rPr>
                <w:rFonts w:ascii="Calibri Light" w:hAnsi="Calibri Light" w:cs="Calibri Light"/>
                <w:sz w:val="32"/>
                <w:szCs w:val="32"/>
              </w:rPr>
            </w:pPr>
            <w:proofErr w:type="gramStart"/>
            <w:r w:rsidRPr="00E21BB0">
              <w:rPr>
                <w:rFonts w:ascii="Calibri Light" w:hAnsi="Calibri Light" w:cs="Calibri Light"/>
                <w:sz w:val="32"/>
                <w:szCs w:val="32"/>
              </w:rPr>
              <w:t>DR.MAHALINGAM</w:t>
            </w:r>
            <w:proofErr w:type="gramEnd"/>
            <w:r w:rsidRPr="00E21BB0">
              <w:rPr>
                <w:rFonts w:ascii="Calibri Light" w:hAnsi="Calibri Light" w:cs="Calibri Light"/>
                <w:sz w:val="32"/>
                <w:szCs w:val="32"/>
              </w:rPr>
              <w:t xml:space="preserve"> COLLEGE OF ENGINEERING AND TECHNOLOGY</w:t>
            </w:r>
          </w:p>
          <w:p w14:paraId="05341386" w14:textId="61E67BB9" w:rsidR="007A0C24" w:rsidRPr="00EA09E3" w:rsidRDefault="007A0C24" w:rsidP="007A0C24">
            <w:pPr>
              <w:pStyle w:val="Header"/>
              <w:tabs>
                <w:tab w:val="center" w:pos="4513"/>
                <w:tab w:val="right" w:pos="9026"/>
              </w:tabs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 </w:t>
            </w:r>
            <w:r w:rsidRPr="00EA09E3">
              <w:rPr>
                <w:rFonts w:ascii="Calibri Light" w:hAnsi="Calibri Light" w:cs="Calibri Light"/>
                <w:sz w:val="32"/>
                <w:szCs w:val="32"/>
              </w:rPr>
              <w:t>B.E Computer Science and Engineering</w:t>
            </w:r>
          </w:p>
          <w:p w14:paraId="6B8D1C87" w14:textId="49B2956A" w:rsidR="00372BB5" w:rsidRDefault="00372BB5" w:rsidP="008C5BB7">
            <w:pPr>
              <w:pStyle w:val="Heading2"/>
            </w:pPr>
          </w:p>
        </w:tc>
        <w:tc>
          <w:tcPr>
            <w:tcW w:w="2129" w:type="dxa"/>
          </w:tcPr>
          <w:p w14:paraId="1F8C59C3" w14:textId="602484E1" w:rsidR="00372BB5" w:rsidRPr="00E73E9B" w:rsidRDefault="00E73E9B" w:rsidP="008C5BB7">
            <w:pPr>
              <w:pStyle w:val="Heading2"/>
              <w:jc w:val="right"/>
              <w:rPr>
                <w:sz w:val="28"/>
                <w:szCs w:val="28"/>
              </w:rPr>
            </w:pPr>
            <w:r w:rsidRPr="00E73E9B">
              <w:rPr>
                <w:sz w:val="28"/>
                <w:szCs w:val="28"/>
              </w:rPr>
              <w:t>2024</w:t>
            </w:r>
          </w:p>
        </w:tc>
      </w:tr>
      <w:tr w:rsidR="005D6E0B" w14:paraId="322C90D9" w14:textId="77777777" w:rsidTr="00677793">
        <w:trPr>
          <w:trHeight w:val="66"/>
        </w:trPr>
        <w:tc>
          <w:tcPr>
            <w:tcW w:w="8548" w:type="dxa"/>
            <w:gridSpan w:val="3"/>
          </w:tcPr>
          <w:p w14:paraId="2B5236D3" w14:textId="77777777" w:rsidR="00F92FBF" w:rsidRPr="00E21BB0" w:rsidRDefault="00F92FBF" w:rsidP="00F92FBF">
            <w:pPr>
              <w:pStyle w:val="Header"/>
              <w:tabs>
                <w:tab w:val="center" w:pos="4513"/>
                <w:tab w:val="right" w:pos="9026"/>
              </w:tabs>
              <w:rPr>
                <w:rFonts w:ascii="Calibri Light" w:hAnsi="Calibri Light" w:cs="Calibri Light"/>
                <w:sz w:val="32"/>
                <w:szCs w:val="32"/>
              </w:rPr>
            </w:pPr>
            <w:r w:rsidRPr="00E21BB0">
              <w:rPr>
                <w:rFonts w:ascii="Calibri Light" w:hAnsi="Calibri Light" w:cs="Calibri Light"/>
                <w:sz w:val="32"/>
                <w:szCs w:val="32"/>
              </w:rPr>
              <w:t>R G M MATRIC HIGHER SECONDARY SCHOOL</w:t>
            </w:r>
          </w:p>
          <w:p w14:paraId="1B73FBB5" w14:textId="6E081526" w:rsidR="00372BB5" w:rsidRPr="00B93E6E" w:rsidRDefault="00B804E3" w:rsidP="00047A8F">
            <w:pPr>
              <w:pStyle w:val="Header"/>
              <w:tabs>
                <w:tab w:val="center" w:pos="4513"/>
                <w:tab w:val="right" w:pos="9026"/>
              </w:tabs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     </w:t>
            </w:r>
            <w:r w:rsidR="00426289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 </w:t>
            </w:r>
            <w:r w:rsidR="00047A8F" w:rsidRPr="00B93E6E">
              <w:rPr>
                <w:rFonts w:ascii="Calibri Light" w:hAnsi="Calibri Light" w:cs="Calibri Light"/>
                <w:sz w:val="32"/>
                <w:szCs w:val="32"/>
              </w:rPr>
              <w:t>SSLC (</w:t>
            </w:r>
            <w:proofErr w:type="gramStart"/>
            <w:r w:rsidR="00047A8F" w:rsidRPr="00B93E6E">
              <w:rPr>
                <w:rFonts w:ascii="Calibri Light" w:hAnsi="Calibri Light" w:cs="Calibri Light"/>
                <w:sz w:val="32"/>
                <w:szCs w:val="32"/>
              </w:rPr>
              <w:t>Percentage :</w:t>
            </w:r>
            <w:proofErr w:type="gramEnd"/>
            <w:r w:rsidR="00047A8F" w:rsidRPr="00B93E6E"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  <w:r w:rsidR="00241A53" w:rsidRPr="00B93E6E">
              <w:rPr>
                <w:rFonts w:ascii="Calibri Light" w:hAnsi="Calibri Light" w:cs="Calibri Light"/>
                <w:sz w:val="32"/>
                <w:szCs w:val="32"/>
              </w:rPr>
              <w:t>80.1)</w:t>
            </w:r>
          </w:p>
          <w:p w14:paraId="29D813B5" w14:textId="77777777" w:rsidR="00B804E3" w:rsidRPr="00B93E6E" w:rsidRDefault="00B804E3" w:rsidP="00047A8F">
            <w:pPr>
              <w:pStyle w:val="Header"/>
              <w:tabs>
                <w:tab w:val="center" w:pos="4513"/>
                <w:tab w:val="right" w:pos="9026"/>
              </w:tabs>
              <w:rPr>
                <w:rFonts w:ascii="Calibri Light" w:hAnsi="Calibri Light" w:cs="Calibri Light"/>
                <w:sz w:val="32"/>
                <w:szCs w:val="32"/>
              </w:rPr>
            </w:pPr>
          </w:p>
          <w:p w14:paraId="78B87A68" w14:textId="75A127B0" w:rsidR="00241A53" w:rsidRPr="00047A8F" w:rsidRDefault="00241A53" w:rsidP="00047A8F">
            <w:pPr>
              <w:pStyle w:val="Header"/>
              <w:tabs>
                <w:tab w:val="center" w:pos="4513"/>
                <w:tab w:val="right" w:pos="9026"/>
              </w:tabs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B93E6E">
              <w:rPr>
                <w:rFonts w:ascii="Calibri Light" w:hAnsi="Calibri Light" w:cs="Calibri Light"/>
                <w:sz w:val="32"/>
                <w:szCs w:val="32"/>
              </w:rPr>
              <w:t xml:space="preserve">      </w:t>
            </w:r>
            <w:proofErr w:type="gramStart"/>
            <w:r w:rsidRPr="00B93E6E">
              <w:rPr>
                <w:rFonts w:ascii="Calibri Light" w:hAnsi="Calibri Light" w:cs="Calibri Light"/>
                <w:sz w:val="32"/>
                <w:szCs w:val="32"/>
              </w:rPr>
              <w:t>HSC(</w:t>
            </w:r>
            <w:proofErr w:type="gramEnd"/>
            <w:r w:rsidRPr="00B93E6E">
              <w:rPr>
                <w:rFonts w:ascii="Calibri Light" w:hAnsi="Calibri Light" w:cs="Calibri Light"/>
                <w:sz w:val="32"/>
                <w:szCs w:val="32"/>
              </w:rPr>
              <w:t>Percentage</w:t>
            </w:r>
            <w:r w:rsidR="00B93E6E"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  <w:r w:rsidRPr="00B93E6E">
              <w:rPr>
                <w:rFonts w:ascii="Calibri Light" w:hAnsi="Calibri Light" w:cs="Calibri Light"/>
                <w:sz w:val="32"/>
                <w:szCs w:val="32"/>
              </w:rPr>
              <w:t>:</w:t>
            </w:r>
            <w:r w:rsidR="00B93E6E"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  <w:r w:rsidR="00B804E3" w:rsidRPr="00B93E6E">
              <w:rPr>
                <w:rFonts w:ascii="Calibri Light" w:hAnsi="Calibri Light" w:cs="Calibri Light"/>
                <w:sz w:val="32"/>
                <w:szCs w:val="32"/>
              </w:rPr>
              <w:t>89.56)</w:t>
            </w:r>
          </w:p>
        </w:tc>
        <w:tc>
          <w:tcPr>
            <w:tcW w:w="2129" w:type="dxa"/>
          </w:tcPr>
          <w:p w14:paraId="583CDE64" w14:textId="576111D5" w:rsidR="00372BB5" w:rsidRPr="00F92FBF" w:rsidRDefault="00F92FBF" w:rsidP="00365C93">
            <w:pPr>
              <w:pStyle w:val="Heading2"/>
              <w:jc w:val="right"/>
              <w:rPr>
                <w:sz w:val="28"/>
                <w:szCs w:val="28"/>
              </w:rPr>
            </w:pPr>
            <w:r w:rsidRPr="00F92FBF">
              <w:rPr>
                <w:sz w:val="28"/>
                <w:szCs w:val="28"/>
              </w:rPr>
              <w:t>2021-2024</w:t>
            </w:r>
          </w:p>
        </w:tc>
      </w:tr>
      <w:tr w:rsidR="00365C93" w14:paraId="7BC4B87A" w14:textId="77777777" w:rsidTr="00677793">
        <w:trPr>
          <w:trHeight w:val="27"/>
        </w:trPr>
        <w:tc>
          <w:tcPr>
            <w:tcW w:w="10677" w:type="dxa"/>
            <w:gridSpan w:val="4"/>
            <w:tcBorders>
              <w:bottom w:val="single" w:sz="24" w:space="0" w:color="EF4C58" w:themeColor="accent1" w:themeTint="99"/>
            </w:tcBorders>
          </w:tcPr>
          <w:p w14:paraId="72BDAB99" w14:textId="1CE46309" w:rsidR="00365C93" w:rsidRPr="002466AB" w:rsidRDefault="00365C93" w:rsidP="00365C93"/>
          <w:p w14:paraId="716CF375" w14:textId="77777777" w:rsidR="00365C93" w:rsidRDefault="00365C93" w:rsidP="00E301C7"/>
        </w:tc>
      </w:tr>
      <w:tr w:rsidR="00365C93" w14:paraId="487DE8D4" w14:textId="77777777" w:rsidTr="00677793">
        <w:trPr>
          <w:trHeight w:val="142"/>
        </w:trPr>
        <w:tc>
          <w:tcPr>
            <w:tcW w:w="10677" w:type="dxa"/>
            <w:gridSpan w:val="4"/>
            <w:tcBorders>
              <w:top w:val="single" w:sz="24" w:space="0" w:color="EF4C58" w:themeColor="accent1" w:themeTint="99"/>
            </w:tcBorders>
          </w:tcPr>
          <w:p w14:paraId="6ADA9074" w14:textId="5D746CB5" w:rsidR="00365C93" w:rsidRDefault="00E74570" w:rsidP="008C5BB7">
            <w:pPr>
              <w:pStyle w:val="Heading1"/>
              <w:rPr>
                <w:sz w:val="48"/>
                <w:szCs w:val="48"/>
              </w:rPr>
            </w:pPr>
            <w:r w:rsidRPr="00282B1B">
              <w:rPr>
                <w:sz w:val="48"/>
                <w:szCs w:val="48"/>
              </w:rPr>
              <w:lastRenderedPageBreak/>
              <w:t>skill</w:t>
            </w:r>
            <w:r w:rsidR="00F16C65">
              <w:rPr>
                <w:sz w:val="48"/>
                <w:szCs w:val="48"/>
              </w:rPr>
              <w:t>s</w:t>
            </w:r>
          </w:p>
          <w:p w14:paraId="5022E512" w14:textId="29758C88" w:rsidR="007863A8" w:rsidRDefault="00463899" w:rsidP="007863A8">
            <w:pPr>
              <w:spacing w:after="160" w:line="259" w:lineRule="auto"/>
            </w:pPr>
            <w:r>
              <w:t xml:space="preserve">    </w:t>
            </w:r>
            <w:r w:rsidR="007863A8" w:rsidRPr="0065395B">
              <w:rPr>
                <w:sz w:val="28"/>
                <w:szCs w:val="28"/>
              </w:rPr>
              <w:t xml:space="preserve">PROGRAMMING </w:t>
            </w:r>
            <w:proofErr w:type="gramStart"/>
            <w:r w:rsidR="007863A8" w:rsidRPr="0065395B">
              <w:rPr>
                <w:sz w:val="28"/>
                <w:szCs w:val="28"/>
              </w:rPr>
              <w:t>LANGUAGE</w:t>
            </w:r>
            <w:r w:rsidR="007863A8" w:rsidRPr="0065395B">
              <w:t xml:space="preserve"> </w:t>
            </w:r>
            <w:r w:rsidR="0085703E">
              <w:t xml:space="preserve"> </w:t>
            </w:r>
            <w:r w:rsidR="0085703E" w:rsidRPr="0085703E">
              <w:rPr>
                <w:sz w:val="28"/>
                <w:szCs w:val="28"/>
              </w:rPr>
              <w:t>:</w:t>
            </w:r>
            <w:proofErr w:type="gramEnd"/>
          </w:p>
          <w:p w14:paraId="1FECE83D" w14:textId="56D75181" w:rsidR="007863A8" w:rsidRPr="001C7E02" w:rsidRDefault="001C7E02" w:rsidP="001C7E02">
            <w:pPr>
              <w:spacing w:after="160" w:line="259" w:lineRule="auto"/>
              <w:ind w:left="390"/>
              <w:rPr>
                <w:sz w:val="28"/>
                <w:szCs w:val="28"/>
              </w:rPr>
            </w:pPr>
            <w:r w:rsidRPr="0085703E">
              <w:rPr>
                <w:rFonts w:ascii="Wingdings" w:hAnsi="Wingdings"/>
                <w:sz w:val="28"/>
                <w:szCs w:val="28"/>
              </w:rPr>
              <w:t xml:space="preserve"> </w:t>
            </w:r>
            <w:r w:rsidR="0085703E" w:rsidRPr="0085703E">
              <w:rPr>
                <w:rFonts w:ascii="Wingdings" w:hAnsi="Wingdings"/>
                <w:sz w:val="28"/>
                <w:szCs w:val="28"/>
              </w:rPr>
              <w:t>&gt;</w:t>
            </w:r>
            <w:r w:rsidR="0085703E">
              <w:rPr>
                <w:rFonts w:ascii="Wingdings" w:hAnsi="Wingdings"/>
                <w:sz w:val="28"/>
                <w:szCs w:val="28"/>
              </w:rPr>
              <w:t xml:space="preserve"> </w:t>
            </w:r>
            <w:r w:rsidR="007863A8" w:rsidRPr="001C7E02">
              <w:rPr>
                <w:sz w:val="28"/>
                <w:szCs w:val="28"/>
              </w:rPr>
              <w:t xml:space="preserve">C </w:t>
            </w:r>
            <w:r w:rsidR="002602E4" w:rsidRPr="001C7E02">
              <w:rPr>
                <w:sz w:val="28"/>
                <w:szCs w:val="28"/>
              </w:rPr>
              <w:t xml:space="preserve">       </w:t>
            </w:r>
            <w:r w:rsidR="002602E4" w:rsidRPr="001C7E02">
              <w:rPr>
                <w:rFonts w:ascii="Wingdings" w:hAnsi="Wingdings"/>
                <w:sz w:val="28"/>
                <w:szCs w:val="28"/>
              </w:rPr>
              <w:t xml:space="preserve"> </w:t>
            </w:r>
            <w:r w:rsidR="00AD39AB" w:rsidRPr="001C7E02">
              <w:rPr>
                <w:rFonts w:ascii="Wingdings" w:hAnsi="Wingdings"/>
                <w:sz w:val="28"/>
                <w:szCs w:val="28"/>
              </w:rPr>
              <w:t>&gt;</w:t>
            </w:r>
            <w:r w:rsidR="002602E4" w:rsidRPr="001C7E02">
              <w:rPr>
                <w:sz w:val="28"/>
                <w:szCs w:val="28"/>
              </w:rPr>
              <w:t xml:space="preserve"> </w:t>
            </w:r>
            <w:proofErr w:type="spellStart"/>
            <w:r w:rsidR="007863A8" w:rsidRPr="001C7E02">
              <w:rPr>
                <w:sz w:val="28"/>
                <w:szCs w:val="28"/>
              </w:rPr>
              <w:t>C</w:t>
            </w:r>
            <w:proofErr w:type="spellEnd"/>
            <w:r w:rsidR="007863A8" w:rsidRPr="001C7E02">
              <w:rPr>
                <w:sz w:val="28"/>
                <w:szCs w:val="28"/>
              </w:rPr>
              <w:t xml:space="preserve">++ </w:t>
            </w:r>
            <w:r w:rsidR="002602E4" w:rsidRPr="001C7E02">
              <w:rPr>
                <w:sz w:val="28"/>
                <w:szCs w:val="28"/>
              </w:rPr>
              <w:t xml:space="preserve">     </w:t>
            </w:r>
            <w:r w:rsidR="007863A8" w:rsidRPr="001C7E02">
              <w:rPr>
                <w:rFonts w:ascii="Wingdings" w:hAnsi="Wingdings"/>
                <w:sz w:val="28"/>
                <w:szCs w:val="28"/>
              </w:rPr>
              <w:t>&gt;</w:t>
            </w:r>
            <w:r w:rsidR="002602E4" w:rsidRPr="001C7E02">
              <w:rPr>
                <w:sz w:val="28"/>
                <w:szCs w:val="28"/>
              </w:rPr>
              <w:t xml:space="preserve"> </w:t>
            </w:r>
            <w:r w:rsidR="007863A8" w:rsidRPr="001C7E02">
              <w:rPr>
                <w:sz w:val="28"/>
                <w:szCs w:val="28"/>
              </w:rPr>
              <w:t xml:space="preserve">PYTHON </w:t>
            </w:r>
            <w:r w:rsidR="002602E4" w:rsidRPr="001C7E02">
              <w:rPr>
                <w:sz w:val="28"/>
                <w:szCs w:val="28"/>
              </w:rPr>
              <w:t xml:space="preserve">      </w:t>
            </w:r>
            <w:r w:rsidR="007863A8" w:rsidRPr="001C7E02">
              <w:rPr>
                <w:rFonts w:ascii="Wingdings" w:hAnsi="Wingdings"/>
                <w:sz w:val="28"/>
                <w:szCs w:val="28"/>
              </w:rPr>
              <w:t>&gt;</w:t>
            </w:r>
            <w:r w:rsidR="002602E4" w:rsidRPr="001C7E02">
              <w:rPr>
                <w:sz w:val="28"/>
                <w:szCs w:val="28"/>
              </w:rPr>
              <w:t xml:space="preserve"> </w:t>
            </w:r>
            <w:r w:rsidR="007863A8" w:rsidRPr="001C7E02">
              <w:rPr>
                <w:sz w:val="28"/>
                <w:szCs w:val="28"/>
              </w:rPr>
              <w:t xml:space="preserve">JAVASCRIPT </w:t>
            </w:r>
            <w:r w:rsidR="002602E4" w:rsidRPr="001C7E02">
              <w:rPr>
                <w:sz w:val="28"/>
                <w:szCs w:val="28"/>
              </w:rPr>
              <w:t xml:space="preserve">     </w:t>
            </w:r>
            <w:r w:rsidRPr="001C7E02">
              <w:rPr>
                <w:rFonts w:ascii="Wingdings" w:hAnsi="Wingdings"/>
                <w:sz w:val="28"/>
                <w:szCs w:val="28"/>
              </w:rPr>
              <w:t>&gt;</w:t>
            </w:r>
            <w:r w:rsidR="007863A8" w:rsidRPr="001C7E02">
              <w:rPr>
                <w:sz w:val="28"/>
                <w:szCs w:val="28"/>
              </w:rPr>
              <w:t xml:space="preserve">EMBEDED C </w:t>
            </w:r>
          </w:p>
          <w:p w14:paraId="4346BC93" w14:textId="77777777" w:rsidR="0074240B" w:rsidRDefault="001A3622" w:rsidP="007863A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DATABASE</w:t>
            </w:r>
            <w:r w:rsidR="0085703E">
              <w:rPr>
                <w:sz w:val="28"/>
                <w:szCs w:val="28"/>
              </w:rPr>
              <w:t xml:space="preserve"> </w:t>
            </w:r>
            <w:proofErr w:type="gramStart"/>
            <w:r w:rsidR="0085703E">
              <w:rPr>
                <w:sz w:val="28"/>
                <w:szCs w:val="28"/>
              </w:rPr>
              <w:t xml:space="preserve">  :</w:t>
            </w:r>
            <w:proofErr w:type="gramEnd"/>
            <w:r w:rsidR="0085703E">
              <w:rPr>
                <w:sz w:val="28"/>
                <w:szCs w:val="28"/>
              </w:rPr>
              <w:t xml:space="preserve">    </w:t>
            </w:r>
          </w:p>
          <w:p w14:paraId="52CE8662" w14:textId="7185AD71" w:rsidR="0085703E" w:rsidRDefault="0074240B" w:rsidP="007863A8">
            <w:pPr>
              <w:spacing w:after="160" w:line="259" w:lineRule="auto"/>
            </w:pPr>
            <w:r>
              <w:rPr>
                <w:rFonts w:ascii="Wingdings" w:hAnsi="Wingdings"/>
                <w:sz w:val="28"/>
                <w:szCs w:val="28"/>
              </w:rPr>
              <w:t xml:space="preserve">  </w:t>
            </w:r>
            <w:r w:rsidR="007863A8" w:rsidRPr="0065395B">
              <w:rPr>
                <w:rFonts w:ascii="Wingdings" w:hAnsi="Wingdings"/>
                <w:sz w:val="28"/>
                <w:szCs w:val="28"/>
              </w:rPr>
              <w:t>&gt;</w:t>
            </w:r>
            <w:r w:rsidR="0085703E">
              <w:rPr>
                <w:sz w:val="28"/>
                <w:szCs w:val="28"/>
              </w:rPr>
              <w:t xml:space="preserve"> </w:t>
            </w:r>
            <w:r w:rsidR="007863A8" w:rsidRPr="0065395B">
              <w:rPr>
                <w:sz w:val="28"/>
                <w:szCs w:val="28"/>
              </w:rPr>
              <w:t xml:space="preserve">MANGO DB </w:t>
            </w:r>
            <w:r w:rsidR="008570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="0085703E">
              <w:rPr>
                <w:sz w:val="28"/>
                <w:szCs w:val="28"/>
              </w:rPr>
              <w:t xml:space="preserve"> </w:t>
            </w:r>
            <w:r w:rsidR="007863A8" w:rsidRPr="0065395B">
              <w:rPr>
                <w:rFonts w:ascii="Wingdings" w:hAnsi="Wingdings"/>
                <w:sz w:val="28"/>
                <w:szCs w:val="28"/>
              </w:rPr>
              <w:t>&gt;</w:t>
            </w:r>
            <w:r w:rsidR="0085703E">
              <w:rPr>
                <w:sz w:val="28"/>
                <w:szCs w:val="28"/>
              </w:rPr>
              <w:t xml:space="preserve"> </w:t>
            </w:r>
            <w:r w:rsidR="007863A8" w:rsidRPr="0065395B">
              <w:rPr>
                <w:sz w:val="28"/>
                <w:szCs w:val="28"/>
              </w:rPr>
              <w:t>MY SQL</w:t>
            </w:r>
            <w:r w:rsidR="007863A8" w:rsidRPr="0065395B">
              <w:t xml:space="preserve"> </w:t>
            </w:r>
          </w:p>
          <w:p w14:paraId="534ACAFE" w14:textId="747A5816" w:rsidR="0009476D" w:rsidRDefault="0074240B" w:rsidP="007863A8">
            <w:pPr>
              <w:spacing w:after="160" w:line="259" w:lineRule="auto"/>
              <w:rPr>
                <w:sz w:val="28"/>
                <w:szCs w:val="28"/>
              </w:rPr>
            </w:pPr>
            <w:r>
              <w:t xml:space="preserve">   </w:t>
            </w:r>
            <w:r w:rsidR="0009476D">
              <w:t xml:space="preserve">  </w:t>
            </w:r>
            <w:r>
              <w:t xml:space="preserve"> </w:t>
            </w:r>
            <w:proofErr w:type="gramStart"/>
            <w:r w:rsidR="0072438D" w:rsidRPr="0072438D">
              <w:rPr>
                <w:sz w:val="28"/>
                <w:szCs w:val="28"/>
              </w:rPr>
              <w:t>WEBDEVELOPMENT</w:t>
            </w:r>
            <w:r w:rsidR="0009476D">
              <w:rPr>
                <w:sz w:val="28"/>
                <w:szCs w:val="28"/>
              </w:rPr>
              <w:t xml:space="preserve"> :</w:t>
            </w:r>
            <w:proofErr w:type="gramEnd"/>
          </w:p>
          <w:p w14:paraId="49B0EAF3" w14:textId="4529F908" w:rsidR="0009476D" w:rsidRPr="0065395B" w:rsidRDefault="0009476D" w:rsidP="007863A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09476D">
              <w:rPr>
                <w:rFonts w:ascii="Wingdings" w:hAnsi="Wingdings"/>
                <w:sz w:val="28"/>
                <w:szCs w:val="28"/>
              </w:rPr>
              <w:t>&gt;</w:t>
            </w:r>
            <w:r>
              <w:rPr>
                <w:rFonts w:ascii="Wingdings" w:hAnsi="Wingdings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HTML       </w:t>
            </w:r>
            <w:r w:rsidRPr="007511E2">
              <w:rPr>
                <w:rFonts w:ascii="Wingdings" w:hAnsi="Wingdings"/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 xml:space="preserve">CSS   </w:t>
            </w:r>
            <w:r w:rsidRPr="007511E2">
              <w:rPr>
                <w:rFonts w:ascii="Wingdings" w:hAnsi="Wingdings"/>
                <w:sz w:val="28"/>
                <w:szCs w:val="28"/>
              </w:rPr>
              <w:t xml:space="preserve"> &gt;</w:t>
            </w:r>
            <w:r w:rsidR="007511E2">
              <w:rPr>
                <w:rFonts w:ascii="Wingdings" w:hAnsi="Wingdings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</w:t>
            </w:r>
            <w:r w:rsidR="007511E2">
              <w:rPr>
                <w:sz w:val="28"/>
                <w:szCs w:val="28"/>
              </w:rPr>
              <w:t>EARN STACK</w:t>
            </w:r>
          </w:p>
          <w:p w14:paraId="44E60C97" w14:textId="06B12F20" w:rsidR="00463899" w:rsidRPr="00463899" w:rsidRDefault="00463899" w:rsidP="002051C9"/>
        </w:tc>
      </w:tr>
      <w:tr w:rsidR="005D6E0B" w14:paraId="7B374E25" w14:textId="77777777" w:rsidTr="00677793">
        <w:trPr>
          <w:trHeight w:val="9"/>
        </w:trPr>
        <w:tc>
          <w:tcPr>
            <w:tcW w:w="8548" w:type="dxa"/>
            <w:gridSpan w:val="3"/>
          </w:tcPr>
          <w:p w14:paraId="2159DD0B" w14:textId="33EF8C02" w:rsidR="00365C93" w:rsidRDefault="00365C93" w:rsidP="008C5BB7">
            <w:pPr>
              <w:pStyle w:val="Heading2"/>
            </w:pPr>
          </w:p>
        </w:tc>
        <w:tc>
          <w:tcPr>
            <w:tcW w:w="2129" w:type="dxa"/>
          </w:tcPr>
          <w:p w14:paraId="0F81A22D" w14:textId="743341CF" w:rsidR="00365C93" w:rsidRDefault="00365C93" w:rsidP="00365C93">
            <w:pPr>
              <w:pStyle w:val="Heading2"/>
              <w:jc w:val="right"/>
            </w:pPr>
          </w:p>
        </w:tc>
      </w:tr>
      <w:tr w:rsidR="005D6E0B" w14:paraId="1897FC03" w14:textId="77777777" w:rsidTr="00677793">
        <w:trPr>
          <w:trHeight w:val="13"/>
        </w:trPr>
        <w:tc>
          <w:tcPr>
            <w:tcW w:w="8548" w:type="dxa"/>
            <w:gridSpan w:val="3"/>
          </w:tcPr>
          <w:p w14:paraId="5F9B994A" w14:textId="76623412" w:rsidR="00365C93" w:rsidRDefault="00365C93" w:rsidP="008C5BB7">
            <w:pPr>
              <w:pStyle w:val="Heading2"/>
            </w:pPr>
          </w:p>
        </w:tc>
        <w:tc>
          <w:tcPr>
            <w:tcW w:w="2129" w:type="dxa"/>
          </w:tcPr>
          <w:p w14:paraId="6F5485A5" w14:textId="4DF26E94" w:rsidR="00365C93" w:rsidRDefault="00365C93" w:rsidP="00365C93">
            <w:pPr>
              <w:pStyle w:val="Heading2"/>
              <w:jc w:val="right"/>
            </w:pPr>
          </w:p>
        </w:tc>
      </w:tr>
      <w:tr w:rsidR="00365C93" w14:paraId="59687C41" w14:textId="77777777" w:rsidTr="00677793">
        <w:trPr>
          <w:trHeight w:val="6"/>
        </w:trPr>
        <w:tc>
          <w:tcPr>
            <w:tcW w:w="10677" w:type="dxa"/>
            <w:gridSpan w:val="4"/>
            <w:tcBorders>
              <w:bottom w:val="single" w:sz="24" w:space="0" w:color="EF4C58" w:themeColor="accent1" w:themeTint="99"/>
            </w:tcBorders>
          </w:tcPr>
          <w:p w14:paraId="19ABB651" w14:textId="593DB641" w:rsidR="007840DF" w:rsidRPr="002466AB" w:rsidRDefault="007840DF" w:rsidP="007840DF"/>
          <w:p w14:paraId="6B7DEFE1" w14:textId="77777777" w:rsidR="00365C93" w:rsidRDefault="00365C93" w:rsidP="00E301C7"/>
        </w:tc>
      </w:tr>
      <w:tr w:rsidR="007840DF" w14:paraId="28665E66" w14:textId="77777777" w:rsidTr="00677793">
        <w:trPr>
          <w:trHeight w:val="5"/>
        </w:trPr>
        <w:tc>
          <w:tcPr>
            <w:tcW w:w="10677" w:type="dxa"/>
            <w:gridSpan w:val="4"/>
            <w:tcBorders>
              <w:top w:val="single" w:sz="24" w:space="0" w:color="EF4C58" w:themeColor="accent1" w:themeTint="99"/>
            </w:tcBorders>
          </w:tcPr>
          <w:p w14:paraId="11A42D19" w14:textId="77777777" w:rsidR="007840DF" w:rsidRDefault="00BA0406" w:rsidP="008C5BB7">
            <w:pPr>
              <w:pStyle w:val="Heading1"/>
              <w:rPr>
                <w:sz w:val="48"/>
                <w:szCs w:val="48"/>
              </w:rPr>
            </w:pPr>
            <w:r w:rsidRPr="00BA0406">
              <w:rPr>
                <w:sz w:val="48"/>
                <w:szCs w:val="48"/>
              </w:rPr>
              <w:t>projects</w:t>
            </w:r>
          </w:p>
          <w:p w14:paraId="03BA9808" w14:textId="77777777" w:rsidR="005A22D5" w:rsidRDefault="005A22D5" w:rsidP="005A22D5"/>
          <w:p w14:paraId="1433E7BD" w14:textId="77777777" w:rsidR="005A22D5" w:rsidRDefault="005A22D5" w:rsidP="005A22D5"/>
          <w:p w14:paraId="1873AAA6" w14:textId="061DE759" w:rsidR="005A22D5" w:rsidRPr="005A22D5" w:rsidRDefault="005A22D5" w:rsidP="005A22D5"/>
        </w:tc>
      </w:tr>
      <w:tr w:rsidR="005D6E0B" w14:paraId="0320B778" w14:textId="77777777" w:rsidTr="00677793">
        <w:trPr>
          <w:trHeight w:val="243"/>
        </w:trPr>
        <w:tc>
          <w:tcPr>
            <w:tcW w:w="5306" w:type="dxa"/>
            <w:tcBorders>
              <w:bottom w:val="single" w:sz="24" w:space="0" w:color="EF4C58" w:themeColor="accent1" w:themeTint="99"/>
            </w:tcBorders>
          </w:tcPr>
          <w:p w14:paraId="338E0F33" w14:textId="0D9993C9" w:rsidR="00BA0406" w:rsidRPr="0065395B" w:rsidRDefault="005A22D5" w:rsidP="00BA0406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BA0406" w:rsidRPr="0065395B">
              <w:rPr>
                <w:sz w:val="32"/>
                <w:szCs w:val="32"/>
              </w:rPr>
              <w:t xml:space="preserve">CLEAR </w:t>
            </w:r>
            <w:proofErr w:type="gramStart"/>
            <w:r w:rsidR="00BA0406" w:rsidRPr="0065395B">
              <w:rPr>
                <w:sz w:val="32"/>
                <w:szCs w:val="32"/>
              </w:rPr>
              <w:t>REA</w:t>
            </w:r>
            <w:r w:rsidR="00FA38ED">
              <w:rPr>
                <w:sz w:val="32"/>
                <w:szCs w:val="32"/>
              </w:rPr>
              <w:t xml:space="preserve">D  </w:t>
            </w:r>
            <w:r w:rsidR="006D6CA1">
              <w:rPr>
                <w:sz w:val="32"/>
                <w:szCs w:val="32"/>
              </w:rPr>
              <w:t>EXTENSION</w:t>
            </w:r>
            <w:proofErr w:type="gramEnd"/>
            <w:r w:rsidR="006D6CA1">
              <w:rPr>
                <w:sz w:val="32"/>
                <w:szCs w:val="32"/>
              </w:rPr>
              <w:t xml:space="preserve"> IN WEB</w:t>
            </w:r>
            <w:r>
              <w:rPr>
                <w:sz w:val="32"/>
                <w:szCs w:val="32"/>
              </w:rPr>
              <w:t xml:space="preserve">          </w:t>
            </w:r>
          </w:p>
          <w:p w14:paraId="08EBD42D" w14:textId="639C35D1" w:rsidR="00BA0406" w:rsidRPr="0065395B" w:rsidRDefault="00BA0406" w:rsidP="00BA0406">
            <w:pPr>
              <w:spacing w:after="160" w:line="259" w:lineRule="auto"/>
              <w:rPr>
                <w:sz w:val="32"/>
                <w:szCs w:val="32"/>
              </w:rPr>
            </w:pPr>
            <w:r w:rsidRPr="0065395B">
              <w:rPr>
                <w:sz w:val="32"/>
                <w:szCs w:val="32"/>
              </w:rPr>
              <w:t>   </w:t>
            </w:r>
          </w:p>
          <w:p w14:paraId="5A378735" w14:textId="77777777" w:rsidR="00BA0406" w:rsidRPr="0065395B" w:rsidRDefault="00BA0406" w:rsidP="00BA0406">
            <w:pPr>
              <w:numPr>
                <w:ilvl w:val="0"/>
                <w:numId w:val="1"/>
              </w:numPr>
              <w:spacing w:after="160" w:line="259" w:lineRule="auto"/>
              <w:rPr>
                <w:sz w:val="32"/>
                <w:szCs w:val="32"/>
              </w:rPr>
            </w:pPr>
            <w:r w:rsidRPr="0065395B">
              <w:rPr>
                <w:sz w:val="32"/>
                <w:szCs w:val="32"/>
              </w:rPr>
              <w:t> E-COMMERCE WEBSITE</w:t>
            </w:r>
          </w:p>
          <w:p w14:paraId="1F4AD353" w14:textId="77777777" w:rsidR="00BA0406" w:rsidRPr="0065395B" w:rsidRDefault="00BA0406" w:rsidP="00BA0406">
            <w:pPr>
              <w:numPr>
                <w:ilvl w:val="0"/>
                <w:numId w:val="1"/>
              </w:numPr>
              <w:spacing w:after="160" w:line="259" w:lineRule="auto"/>
              <w:rPr>
                <w:sz w:val="32"/>
                <w:szCs w:val="32"/>
              </w:rPr>
            </w:pPr>
            <w:r w:rsidRPr="0065395B">
              <w:rPr>
                <w:sz w:val="32"/>
                <w:szCs w:val="32"/>
              </w:rPr>
              <w:t> RETAIL SOFTWARE SYSTEM </w:t>
            </w:r>
          </w:p>
          <w:p w14:paraId="1499CD2E" w14:textId="77777777" w:rsidR="00BA0406" w:rsidRPr="0065395B" w:rsidRDefault="00BA0406" w:rsidP="00BA0406">
            <w:pPr>
              <w:numPr>
                <w:ilvl w:val="0"/>
                <w:numId w:val="1"/>
              </w:numPr>
              <w:spacing w:after="160" w:line="259" w:lineRule="auto"/>
              <w:rPr>
                <w:sz w:val="32"/>
                <w:szCs w:val="32"/>
              </w:rPr>
            </w:pPr>
            <w:r w:rsidRPr="0065395B">
              <w:rPr>
                <w:sz w:val="32"/>
                <w:szCs w:val="32"/>
              </w:rPr>
              <w:t>AUTOMATIC BILLING SYSTEM </w:t>
            </w:r>
          </w:p>
          <w:p w14:paraId="6B610FC3" w14:textId="16DBC93F" w:rsidR="00BA0406" w:rsidRPr="0065395B" w:rsidRDefault="00BA0406" w:rsidP="00BA0406">
            <w:pPr>
              <w:numPr>
                <w:ilvl w:val="0"/>
                <w:numId w:val="1"/>
              </w:numPr>
              <w:spacing w:after="160" w:line="259" w:lineRule="auto"/>
              <w:rPr>
                <w:sz w:val="32"/>
                <w:szCs w:val="32"/>
              </w:rPr>
            </w:pPr>
            <w:r w:rsidRPr="0065395B">
              <w:rPr>
                <w:sz w:val="32"/>
                <w:szCs w:val="32"/>
              </w:rPr>
              <w:t>ADVANCED VENDING MECHINE SYSTE</w:t>
            </w:r>
            <w:r w:rsidR="00677793">
              <w:rPr>
                <w:sz w:val="32"/>
                <w:szCs w:val="32"/>
              </w:rPr>
              <w:t>M</w:t>
            </w:r>
          </w:p>
          <w:p w14:paraId="7A403C74" w14:textId="4FACCF00" w:rsidR="007840DF" w:rsidRDefault="007840DF" w:rsidP="00C45EC4">
            <w:pPr>
              <w:pStyle w:val="ListBullet"/>
              <w:ind w:left="360"/>
            </w:pPr>
          </w:p>
          <w:p w14:paraId="0D5C2056" w14:textId="6162F09E" w:rsidR="007840DF" w:rsidRDefault="007840DF" w:rsidP="00C45EC4">
            <w:pPr>
              <w:pStyle w:val="ListBullet"/>
            </w:pPr>
          </w:p>
          <w:p w14:paraId="22512FD4" w14:textId="77777777" w:rsidR="007840DF" w:rsidRDefault="007840DF" w:rsidP="007840DF">
            <w:pPr>
              <w:pStyle w:val="ListBullet"/>
            </w:pPr>
          </w:p>
        </w:tc>
        <w:tc>
          <w:tcPr>
            <w:tcW w:w="3084" w:type="dxa"/>
            <w:tcBorders>
              <w:bottom w:val="single" w:sz="24" w:space="0" w:color="EF4C58" w:themeColor="accent1" w:themeTint="99"/>
            </w:tcBorders>
          </w:tcPr>
          <w:p w14:paraId="1FA48E6A" w14:textId="6D86E923" w:rsidR="00C107EE" w:rsidRDefault="00C107EE" w:rsidP="00C45EC4">
            <w:pPr>
              <w:pStyle w:val="ListBullet"/>
              <w:ind w:left="360"/>
            </w:pPr>
          </w:p>
          <w:p w14:paraId="06F84D68" w14:textId="590A4797" w:rsidR="007840DF" w:rsidRPr="00565B06" w:rsidRDefault="007840DF" w:rsidP="00C45EC4">
            <w:pPr>
              <w:pStyle w:val="ListBullet"/>
              <w:ind w:left="360"/>
            </w:pPr>
          </w:p>
          <w:p w14:paraId="7EBE3A89" w14:textId="77777777" w:rsidR="007840DF" w:rsidRDefault="007840DF" w:rsidP="00C107EE">
            <w:pPr>
              <w:pStyle w:val="ListBullet"/>
              <w:spacing w:after="80"/>
            </w:pPr>
          </w:p>
        </w:tc>
        <w:tc>
          <w:tcPr>
            <w:tcW w:w="2285" w:type="dxa"/>
            <w:gridSpan w:val="2"/>
            <w:tcBorders>
              <w:bottom w:val="single" w:sz="24" w:space="0" w:color="EF4C58" w:themeColor="accent1" w:themeTint="99"/>
            </w:tcBorders>
          </w:tcPr>
          <w:p w14:paraId="62D89CF8" w14:textId="7E8F757F" w:rsidR="00C107EE" w:rsidRDefault="00C107EE" w:rsidP="00C45EC4">
            <w:pPr>
              <w:pStyle w:val="ListBullet"/>
              <w:ind w:left="360"/>
            </w:pPr>
          </w:p>
          <w:p w14:paraId="2B0AB208" w14:textId="03DC0937" w:rsidR="00C107EE" w:rsidRDefault="00C107EE" w:rsidP="00C45EC4">
            <w:pPr>
              <w:pStyle w:val="ListBullet"/>
              <w:ind w:left="360"/>
            </w:pPr>
          </w:p>
          <w:p w14:paraId="545CB1E0" w14:textId="77777777" w:rsidR="007840DF" w:rsidRDefault="007840DF" w:rsidP="00C107EE">
            <w:pPr>
              <w:pStyle w:val="ListBullet"/>
            </w:pPr>
          </w:p>
        </w:tc>
      </w:tr>
      <w:tr w:rsidR="009A1425" w14:paraId="775D3BD6" w14:textId="77777777" w:rsidTr="00677793">
        <w:trPr>
          <w:trHeight w:val="5"/>
        </w:trPr>
        <w:tc>
          <w:tcPr>
            <w:tcW w:w="5306" w:type="dxa"/>
            <w:tcBorders>
              <w:bottom w:val="single" w:sz="24" w:space="0" w:color="EF4C58" w:themeColor="accent1" w:themeTint="99"/>
            </w:tcBorders>
          </w:tcPr>
          <w:p w14:paraId="5B871F8A" w14:textId="77777777" w:rsidR="009A1425" w:rsidRDefault="009A1425" w:rsidP="00BA0406">
            <w:pPr>
              <w:spacing w:after="160" w:line="259" w:lineRule="auto"/>
              <w:rPr>
                <w:sz w:val="32"/>
                <w:szCs w:val="32"/>
              </w:rPr>
            </w:pPr>
          </w:p>
        </w:tc>
        <w:tc>
          <w:tcPr>
            <w:tcW w:w="3084" w:type="dxa"/>
            <w:tcBorders>
              <w:bottom w:val="single" w:sz="24" w:space="0" w:color="EF4C58" w:themeColor="accent1" w:themeTint="99"/>
            </w:tcBorders>
          </w:tcPr>
          <w:p w14:paraId="69D1D9BB" w14:textId="77777777" w:rsidR="009A1425" w:rsidRDefault="009A1425" w:rsidP="00C45EC4">
            <w:pPr>
              <w:pStyle w:val="ListBullet"/>
              <w:ind w:left="360"/>
            </w:pPr>
          </w:p>
        </w:tc>
        <w:tc>
          <w:tcPr>
            <w:tcW w:w="2285" w:type="dxa"/>
            <w:gridSpan w:val="2"/>
            <w:tcBorders>
              <w:bottom w:val="single" w:sz="24" w:space="0" w:color="EF4C58" w:themeColor="accent1" w:themeTint="99"/>
            </w:tcBorders>
          </w:tcPr>
          <w:p w14:paraId="329ACAA7" w14:textId="77777777" w:rsidR="009A1425" w:rsidRDefault="009A1425" w:rsidP="00C45EC4">
            <w:pPr>
              <w:pStyle w:val="ListBullet"/>
              <w:ind w:left="360"/>
            </w:pPr>
          </w:p>
        </w:tc>
      </w:tr>
      <w:tr w:rsidR="007840DF" w14:paraId="27CEA828" w14:textId="77777777" w:rsidTr="00677793">
        <w:trPr>
          <w:trHeight w:val="30"/>
        </w:trPr>
        <w:tc>
          <w:tcPr>
            <w:tcW w:w="10677" w:type="dxa"/>
            <w:gridSpan w:val="4"/>
            <w:tcBorders>
              <w:top w:val="single" w:sz="24" w:space="0" w:color="EF4C58" w:themeColor="accent1" w:themeTint="99"/>
            </w:tcBorders>
          </w:tcPr>
          <w:p w14:paraId="44990883" w14:textId="77777777" w:rsidR="007840DF" w:rsidRDefault="00C625EA" w:rsidP="00C107EE">
            <w:pPr>
              <w:pStyle w:val="Heading1"/>
              <w:rPr>
                <w:sz w:val="48"/>
                <w:szCs w:val="48"/>
              </w:rPr>
            </w:pPr>
            <w:r w:rsidRPr="00C23B3E">
              <w:rPr>
                <w:sz w:val="48"/>
                <w:szCs w:val="48"/>
              </w:rPr>
              <w:lastRenderedPageBreak/>
              <w:t>CERTIFI</w:t>
            </w:r>
            <w:r w:rsidR="00977EC3" w:rsidRPr="00C23B3E">
              <w:rPr>
                <w:sz w:val="48"/>
                <w:szCs w:val="48"/>
              </w:rPr>
              <w:t>CATE</w:t>
            </w:r>
          </w:p>
          <w:p w14:paraId="456EBB3D" w14:textId="3B8D95FB" w:rsidR="00C9152D" w:rsidRPr="0065395B" w:rsidRDefault="00C9152D" w:rsidP="00C9152D">
            <w:pPr>
              <w:spacing w:after="160" w:line="259" w:lineRule="auto"/>
              <w:rPr>
                <w:sz w:val="32"/>
                <w:szCs w:val="32"/>
              </w:rPr>
            </w:pPr>
            <w:r w:rsidRPr="00E163F2">
              <w:t xml:space="preserve">       </w:t>
            </w:r>
            <w:proofErr w:type="gramStart"/>
            <w:r w:rsidR="00E163F2" w:rsidRPr="00B573B8">
              <w:rPr>
                <w:rFonts w:ascii="Ravie" w:hAnsi="Ravie"/>
                <w:sz w:val="40"/>
                <w:szCs w:val="40"/>
              </w:rPr>
              <w:t>&gt;</w:t>
            </w:r>
            <w:r w:rsidRPr="00B573B8">
              <w:rPr>
                <w:rFonts w:ascii="Ravie" w:hAnsi="Ravie"/>
                <w:sz w:val="40"/>
                <w:szCs w:val="40"/>
              </w:rPr>
              <w:t xml:space="preserve"> </w:t>
            </w:r>
            <w:r w:rsidRPr="00B573B8">
              <w:rPr>
                <w:rFonts w:ascii="Ravie" w:hAnsi="Ravie"/>
                <w:sz w:val="36"/>
                <w:szCs w:val="36"/>
              </w:rPr>
              <w:t xml:space="preserve"> </w:t>
            </w:r>
            <w:r w:rsidRPr="0065395B">
              <w:rPr>
                <w:sz w:val="32"/>
                <w:szCs w:val="32"/>
              </w:rPr>
              <w:t>GOOGLE</w:t>
            </w:r>
            <w:proofErr w:type="gramEnd"/>
            <w:r w:rsidRPr="0065395B">
              <w:rPr>
                <w:sz w:val="32"/>
                <w:szCs w:val="32"/>
              </w:rPr>
              <w:t xml:space="preserve"> IT AUTOMATION WITH PYTHON</w:t>
            </w:r>
          </w:p>
          <w:p w14:paraId="4411E701" w14:textId="7C2663C5" w:rsidR="00C9152D" w:rsidRDefault="00C9152D" w:rsidP="00C9152D">
            <w:pPr>
              <w:spacing w:after="160" w:line="259" w:lineRule="auto"/>
              <w:rPr>
                <w:sz w:val="32"/>
                <w:szCs w:val="32"/>
              </w:rPr>
            </w:pPr>
            <w:r w:rsidRPr="00E163F2">
              <w:rPr>
                <w:sz w:val="32"/>
                <w:szCs w:val="32"/>
              </w:rPr>
              <w:t xml:space="preserve">    </w:t>
            </w:r>
            <w:proofErr w:type="gramStart"/>
            <w:r w:rsidR="00B573B8" w:rsidRPr="00B573B8">
              <w:rPr>
                <w:rFonts w:ascii="Ravie" w:hAnsi="Ravie"/>
                <w:sz w:val="40"/>
                <w:szCs w:val="40"/>
              </w:rPr>
              <w:t xml:space="preserve">&gt; </w:t>
            </w:r>
            <w:r w:rsidRPr="00E163F2">
              <w:rPr>
                <w:sz w:val="32"/>
                <w:szCs w:val="32"/>
              </w:rPr>
              <w:t xml:space="preserve"> </w:t>
            </w:r>
            <w:r w:rsidRPr="0065395B">
              <w:rPr>
                <w:sz w:val="32"/>
                <w:szCs w:val="32"/>
              </w:rPr>
              <w:t>COMPLETE</w:t>
            </w:r>
            <w:proofErr w:type="gramEnd"/>
            <w:r w:rsidRPr="0065395B">
              <w:rPr>
                <w:sz w:val="32"/>
                <w:szCs w:val="32"/>
              </w:rPr>
              <w:t xml:space="preserve"> WEB DEVELOPMENT BOOTCAMP</w:t>
            </w:r>
          </w:p>
          <w:p w14:paraId="791691FB" w14:textId="415E30F8" w:rsidR="00CD3488" w:rsidRDefault="00CD3488" w:rsidP="00C9152D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E163F2">
              <w:t xml:space="preserve"> </w:t>
            </w:r>
            <w:proofErr w:type="gramStart"/>
            <w:r w:rsidRPr="00B573B8">
              <w:rPr>
                <w:rFonts w:ascii="Ravie" w:hAnsi="Ravie"/>
                <w:sz w:val="40"/>
                <w:szCs w:val="40"/>
              </w:rPr>
              <w:t xml:space="preserve">&gt; </w:t>
            </w:r>
            <w:r w:rsidRPr="00B573B8">
              <w:rPr>
                <w:rFonts w:ascii="Ravie" w:hAnsi="Ravie"/>
                <w:sz w:val="36"/>
                <w:szCs w:val="36"/>
              </w:rPr>
              <w:t xml:space="preserve"> </w:t>
            </w:r>
            <w:r w:rsidR="00393787" w:rsidRPr="002B3A97">
              <w:rPr>
                <w:sz w:val="32"/>
                <w:szCs w:val="32"/>
              </w:rPr>
              <w:t>EM</w:t>
            </w:r>
            <w:r w:rsidR="002B3A97" w:rsidRPr="002B3A97">
              <w:rPr>
                <w:sz w:val="32"/>
                <w:szCs w:val="32"/>
              </w:rPr>
              <w:t>BEDED</w:t>
            </w:r>
            <w:proofErr w:type="gramEnd"/>
            <w:r w:rsidR="002B3A97" w:rsidRPr="002B3A97">
              <w:rPr>
                <w:sz w:val="32"/>
                <w:szCs w:val="32"/>
              </w:rPr>
              <w:t xml:space="preserve"> C (MASTERY)</w:t>
            </w:r>
          </w:p>
          <w:p w14:paraId="4D89D8B4" w14:textId="77777777" w:rsidR="00677793" w:rsidRDefault="00677793" w:rsidP="00C9152D">
            <w:pPr>
              <w:spacing w:after="160" w:line="259" w:lineRule="auto"/>
              <w:rPr>
                <w:sz w:val="32"/>
                <w:szCs w:val="32"/>
              </w:rPr>
            </w:pPr>
          </w:p>
          <w:p w14:paraId="2ED9F062" w14:textId="77777777" w:rsidR="00677793" w:rsidRDefault="00677793" w:rsidP="00C9152D">
            <w:pPr>
              <w:spacing w:after="160" w:line="259" w:lineRule="auto"/>
              <w:rPr>
                <w:sz w:val="32"/>
                <w:szCs w:val="32"/>
              </w:rPr>
            </w:pPr>
          </w:p>
          <w:p w14:paraId="09BB9F41" w14:textId="77777777" w:rsidR="00677793" w:rsidRDefault="00677793" w:rsidP="00677793">
            <w:pPr>
              <w:rPr>
                <w:color w:val="B63800" w:themeColor="accent6" w:themeShade="BF"/>
                <w:sz w:val="48"/>
                <w:szCs w:val="48"/>
              </w:rPr>
            </w:pPr>
            <w:proofErr w:type="gramStart"/>
            <w:r w:rsidRPr="00EE5C7E">
              <w:rPr>
                <w:color w:val="B63800" w:themeColor="accent6" w:themeShade="BF"/>
                <w:sz w:val="48"/>
                <w:szCs w:val="48"/>
              </w:rPr>
              <w:t>HOBBIES</w:t>
            </w:r>
            <w:r>
              <w:rPr>
                <w:color w:val="B63800" w:themeColor="accent6" w:themeShade="BF"/>
                <w:sz w:val="48"/>
                <w:szCs w:val="48"/>
              </w:rPr>
              <w:t xml:space="preserve"> :</w:t>
            </w:r>
            <w:proofErr w:type="gramEnd"/>
          </w:p>
          <w:p w14:paraId="7DD9349C" w14:textId="77777777" w:rsidR="00677793" w:rsidRDefault="00677793" w:rsidP="00677793">
            <w:pPr>
              <w:rPr>
                <w:color w:val="B63800" w:themeColor="accent6" w:themeShade="BF"/>
                <w:sz w:val="48"/>
                <w:szCs w:val="48"/>
              </w:rPr>
            </w:pPr>
            <w:r>
              <w:rPr>
                <w:color w:val="B63800" w:themeColor="accent6" w:themeShade="BF"/>
                <w:sz w:val="48"/>
                <w:szCs w:val="48"/>
              </w:rPr>
              <w:t xml:space="preserve">      </w:t>
            </w:r>
          </w:p>
          <w:p w14:paraId="10C44720" w14:textId="77777777" w:rsidR="00677793" w:rsidRPr="002E40BD" w:rsidRDefault="00677793" w:rsidP="00677793">
            <w:pPr>
              <w:rPr>
                <w:sz w:val="48"/>
                <w:szCs w:val="48"/>
              </w:rPr>
            </w:pPr>
            <w:r w:rsidRPr="002E40BD">
              <w:rPr>
                <w:sz w:val="48"/>
                <w:szCs w:val="48"/>
              </w:rPr>
              <w:t xml:space="preserve">          In free time I would like </w:t>
            </w:r>
            <w:proofErr w:type="gramStart"/>
            <w:r w:rsidRPr="002E40BD">
              <w:rPr>
                <w:sz w:val="48"/>
                <w:szCs w:val="48"/>
              </w:rPr>
              <w:t>to  create</w:t>
            </w:r>
            <w:proofErr w:type="gramEnd"/>
          </w:p>
          <w:p w14:paraId="54E9533E" w14:textId="77777777" w:rsidR="00677793" w:rsidRPr="002E40BD" w:rsidRDefault="00677793" w:rsidP="00677793">
            <w:pPr>
              <w:rPr>
                <w:sz w:val="48"/>
                <w:szCs w:val="48"/>
              </w:rPr>
            </w:pPr>
            <w:r w:rsidRPr="002E40BD"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p</w:t>
            </w:r>
            <w:r w:rsidRPr="002E40BD">
              <w:rPr>
                <w:sz w:val="48"/>
                <w:szCs w:val="48"/>
              </w:rPr>
              <w:t>ojects</w:t>
            </w:r>
            <w:proofErr w:type="spellEnd"/>
            <w:r w:rsidRPr="002E40BD">
              <w:rPr>
                <w:sz w:val="48"/>
                <w:szCs w:val="48"/>
              </w:rPr>
              <w:t xml:space="preserve"> and deploy them and the projects are</w:t>
            </w:r>
          </w:p>
          <w:p w14:paraId="162B4958" w14:textId="77777777" w:rsidR="00677793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b</w:t>
            </w:r>
            <w:r w:rsidRPr="002E40BD">
              <w:rPr>
                <w:sz w:val="48"/>
                <w:szCs w:val="48"/>
              </w:rPr>
              <w:t xml:space="preserve">asically software </w:t>
            </w:r>
            <w:proofErr w:type="gramStart"/>
            <w:r w:rsidRPr="002E40BD">
              <w:rPr>
                <w:sz w:val="48"/>
                <w:szCs w:val="48"/>
              </w:rPr>
              <w:t xml:space="preserve">related </w:t>
            </w:r>
            <w:r>
              <w:rPr>
                <w:sz w:val="48"/>
                <w:szCs w:val="48"/>
              </w:rPr>
              <w:t>.</w:t>
            </w:r>
            <w:proofErr w:type="gramEnd"/>
          </w:p>
          <w:p w14:paraId="15A963F4" w14:textId="77777777" w:rsidR="00677793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</w:t>
            </w:r>
          </w:p>
          <w:p w14:paraId="1E6C36D9" w14:textId="77777777" w:rsidR="00677793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I often learn about new arrived technologies and making familiar that </w:t>
            </w:r>
            <w:proofErr w:type="gramStart"/>
            <w:r>
              <w:rPr>
                <w:sz w:val="48"/>
                <w:szCs w:val="48"/>
              </w:rPr>
              <w:t>technology .</w:t>
            </w:r>
            <w:proofErr w:type="gramEnd"/>
          </w:p>
          <w:p w14:paraId="3880E6F1" w14:textId="77777777" w:rsidR="00677793" w:rsidRDefault="00677793" w:rsidP="00677793">
            <w:pPr>
              <w:rPr>
                <w:sz w:val="48"/>
                <w:szCs w:val="48"/>
              </w:rPr>
            </w:pPr>
          </w:p>
          <w:p w14:paraId="442889A9" w14:textId="3FC1F723" w:rsidR="00677793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I am always </w:t>
            </w:r>
            <w:proofErr w:type="gramStart"/>
            <w:r>
              <w:rPr>
                <w:sz w:val="48"/>
                <w:szCs w:val="48"/>
              </w:rPr>
              <w:t>create</w:t>
            </w:r>
            <w:proofErr w:type="gramEnd"/>
            <w:r>
              <w:rPr>
                <w:sz w:val="48"/>
                <w:szCs w:val="48"/>
              </w:rPr>
              <w:t xml:space="preserve"> new or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develop my existing project </w:t>
            </w:r>
          </w:p>
          <w:p w14:paraId="4E8D135A" w14:textId="77777777" w:rsidR="00677793" w:rsidRDefault="00677793" w:rsidP="00677793">
            <w:pPr>
              <w:rPr>
                <w:sz w:val="48"/>
                <w:szCs w:val="48"/>
              </w:rPr>
            </w:pPr>
          </w:p>
          <w:p w14:paraId="5BB7B428" w14:textId="1CBF00BE" w:rsidR="00677793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I will also create some IOT project in my free time </w:t>
            </w:r>
          </w:p>
          <w:p w14:paraId="2E906E43" w14:textId="3FB6CB44" w:rsidR="00677793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</w:p>
          <w:p w14:paraId="4E384178" w14:textId="7A96A5B7" w:rsidR="00677793" w:rsidRPr="002E40BD" w:rsidRDefault="00677793" w:rsidP="006777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</w:t>
            </w:r>
          </w:p>
          <w:p w14:paraId="48F8BEC6" w14:textId="77777777" w:rsidR="00677793" w:rsidRDefault="00677793" w:rsidP="00C9152D">
            <w:pPr>
              <w:spacing w:after="160" w:line="259" w:lineRule="auto"/>
              <w:rPr>
                <w:sz w:val="32"/>
                <w:szCs w:val="32"/>
              </w:rPr>
            </w:pPr>
          </w:p>
          <w:p w14:paraId="68CE294E" w14:textId="77777777" w:rsidR="00677793" w:rsidRDefault="00677793" w:rsidP="00C9152D">
            <w:pPr>
              <w:spacing w:after="160" w:line="259" w:lineRule="auto"/>
              <w:rPr>
                <w:sz w:val="32"/>
                <w:szCs w:val="32"/>
              </w:rPr>
            </w:pPr>
          </w:p>
          <w:p w14:paraId="3DC47DB0" w14:textId="77777777" w:rsidR="00677793" w:rsidRPr="0065395B" w:rsidRDefault="00677793" w:rsidP="00C9152D">
            <w:pPr>
              <w:spacing w:after="160" w:line="259" w:lineRule="auto"/>
              <w:rPr>
                <w:sz w:val="32"/>
                <w:szCs w:val="32"/>
              </w:rPr>
            </w:pPr>
          </w:p>
          <w:p w14:paraId="05857C93" w14:textId="7DD7F504" w:rsidR="00C9152D" w:rsidRPr="00C9152D" w:rsidRDefault="00C9152D" w:rsidP="00C9152D"/>
          <w:p w14:paraId="192B28F3" w14:textId="026DD3B5" w:rsidR="00C23B3E" w:rsidRPr="00C23B3E" w:rsidRDefault="00C23B3E" w:rsidP="00C23B3E">
            <w:r>
              <w:t xml:space="preserve">         </w:t>
            </w:r>
          </w:p>
        </w:tc>
      </w:tr>
      <w:tr w:rsidR="007840DF" w14:paraId="63B2E335" w14:textId="77777777" w:rsidTr="00677793">
        <w:trPr>
          <w:trHeight w:val="13"/>
        </w:trPr>
        <w:tc>
          <w:tcPr>
            <w:tcW w:w="10677" w:type="dxa"/>
            <w:gridSpan w:val="4"/>
          </w:tcPr>
          <w:p w14:paraId="3E15C1A6" w14:textId="287DE9E6" w:rsidR="007840DF" w:rsidRDefault="007840DF" w:rsidP="00E301C7"/>
        </w:tc>
      </w:tr>
    </w:tbl>
    <w:p w14:paraId="3DF96252" w14:textId="77777777" w:rsidR="00B824D6" w:rsidRDefault="00B824D6" w:rsidP="00E301C7">
      <w:pPr>
        <w:sectPr w:rsidR="00B824D6" w:rsidSect="00281B02">
          <w:type w:val="continuous"/>
          <w:pgSz w:w="12240" w:h="15840" w:code="1"/>
          <w:pgMar w:top="1440" w:right="1440" w:bottom="0" w:left="1440" w:header="0" w:footer="720" w:gutter="0"/>
          <w:cols w:space="720"/>
          <w:titlePg/>
          <w:docGrid w:linePitch="360"/>
        </w:sectPr>
      </w:pPr>
    </w:p>
    <w:tbl>
      <w:tblPr>
        <w:tblW w:w="10097" w:type="dxa"/>
        <w:tblInd w:w="-5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49"/>
        <w:gridCol w:w="3174"/>
        <w:gridCol w:w="3174"/>
      </w:tblGrid>
      <w:tr w:rsidR="00ED587F" w14:paraId="62316BF7" w14:textId="77777777" w:rsidTr="00ED587F">
        <w:trPr>
          <w:trHeight w:val="80"/>
        </w:trPr>
        <w:tc>
          <w:tcPr>
            <w:tcW w:w="3749" w:type="dxa"/>
            <w:tcBorders>
              <w:bottom w:val="single" w:sz="24" w:space="0" w:color="EF4C58" w:themeColor="accent1" w:themeTint="99"/>
            </w:tcBorders>
          </w:tcPr>
          <w:p w14:paraId="0BFDFB10" w14:textId="77777777" w:rsidR="00ED587F" w:rsidRDefault="00ED587F" w:rsidP="000675FD">
            <w:pPr>
              <w:spacing w:after="160" w:line="259" w:lineRule="auto"/>
              <w:rPr>
                <w:sz w:val="32"/>
                <w:szCs w:val="32"/>
              </w:rPr>
            </w:pPr>
          </w:p>
        </w:tc>
        <w:tc>
          <w:tcPr>
            <w:tcW w:w="3173" w:type="dxa"/>
            <w:tcBorders>
              <w:bottom w:val="single" w:sz="24" w:space="0" w:color="EF4C58" w:themeColor="accent1" w:themeTint="99"/>
            </w:tcBorders>
          </w:tcPr>
          <w:p w14:paraId="29954658" w14:textId="77777777" w:rsidR="00ED587F" w:rsidRDefault="00ED587F" w:rsidP="000675FD">
            <w:pPr>
              <w:pStyle w:val="ListBullet"/>
              <w:ind w:left="360"/>
            </w:pPr>
          </w:p>
        </w:tc>
        <w:tc>
          <w:tcPr>
            <w:tcW w:w="3173" w:type="dxa"/>
            <w:tcBorders>
              <w:bottom w:val="single" w:sz="24" w:space="0" w:color="EF4C58" w:themeColor="accent1" w:themeTint="99"/>
            </w:tcBorders>
          </w:tcPr>
          <w:p w14:paraId="5EB85F6B" w14:textId="57C73FB7" w:rsidR="00ED587F" w:rsidRDefault="006D6CA1" w:rsidP="000675FD">
            <w:pPr>
              <w:pStyle w:val="ListBullet"/>
              <w:ind w:left="360"/>
            </w:pPr>
            <w:r>
              <w:t xml:space="preserve"> </w:t>
            </w:r>
          </w:p>
        </w:tc>
      </w:tr>
    </w:tbl>
    <w:p w14:paraId="13945A8F" w14:textId="77777777" w:rsidR="00EE5C7E" w:rsidRDefault="00EE5C7E" w:rsidP="009A1425">
      <w:pPr>
        <w:rPr>
          <w:color w:val="B63800" w:themeColor="accent6" w:themeShade="BF"/>
        </w:rPr>
      </w:pPr>
    </w:p>
    <w:p w14:paraId="1369ED5E" w14:textId="77777777" w:rsidR="00EE5C7E" w:rsidRDefault="00EE5C7E" w:rsidP="009A1425">
      <w:pPr>
        <w:rPr>
          <w:color w:val="B63800" w:themeColor="accent6" w:themeShade="BF"/>
        </w:rPr>
      </w:pPr>
    </w:p>
    <w:p w14:paraId="3435B626" w14:textId="77777777" w:rsidR="00EE5C7E" w:rsidRDefault="00EE5C7E" w:rsidP="009A1425">
      <w:pPr>
        <w:rPr>
          <w:color w:val="B63800" w:themeColor="accent6" w:themeShade="BF"/>
        </w:rPr>
      </w:pPr>
    </w:p>
    <w:p w14:paraId="291A4634" w14:textId="6093F9FA" w:rsidR="00EE5C7E" w:rsidRDefault="00EE5C7E" w:rsidP="009A1425">
      <w:pPr>
        <w:rPr>
          <w:color w:val="B63800" w:themeColor="accent6" w:themeShade="BF"/>
          <w:sz w:val="48"/>
          <w:szCs w:val="48"/>
        </w:rPr>
      </w:pPr>
    </w:p>
    <w:p w14:paraId="3C59E03A" w14:textId="5DCB3CD3" w:rsidR="00EE5C7E" w:rsidRDefault="00EE5C7E" w:rsidP="009A1425">
      <w:pPr>
        <w:rPr>
          <w:color w:val="B63800" w:themeColor="accent6" w:themeShade="BF"/>
          <w:sz w:val="48"/>
          <w:szCs w:val="48"/>
        </w:rPr>
      </w:pPr>
      <w:r>
        <w:rPr>
          <w:color w:val="B63800" w:themeColor="accent6" w:themeShade="BF"/>
          <w:sz w:val="48"/>
          <w:szCs w:val="48"/>
        </w:rPr>
        <w:t xml:space="preserve">      </w:t>
      </w:r>
    </w:p>
    <w:p w14:paraId="10AA2624" w14:textId="0F32D521" w:rsidR="00677793" w:rsidRPr="002E40BD" w:rsidRDefault="00EE5C7E" w:rsidP="00677793">
      <w:pPr>
        <w:rPr>
          <w:sz w:val="48"/>
          <w:szCs w:val="48"/>
        </w:rPr>
      </w:pPr>
      <w:r w:rsidRPr="002E40BD">
        <w:rPr>
          <w:sz w:val="48"/>
          <w:szCs w:val="48"/>
        </w:rPr>
        <w:t xml:space="preserve">          </w:t>
      </w:r>
    </w:p>
    <w:p w14:paraId="094E57EE" w14:textId="5CB93354" w:rsidR="00EE5C7E" w:rsidRPr="00E301C7" w:rsidRDefault="00EE5C7E" w:rsidP="009A1425"/>
    <w:sectPr w:rsidR="00EE5C7E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BF436" w14:textId="77777777" w:rsidR="00C77FD7" w:rsidRDefault="00C77FD7" w:rsidP="00BC73FC">
      <w:r>
        <w:separator/>
      </w:r>
    </w:p>
  </w:endnote>
  <w:endnote w:type="continuationSeparator" w:id="0">
    <w:p w14:paraId="0297803D" w14:textId="77777777" w:rsidR="00C77FD7" w:rsidRDefault="00C77FD7" w:rsidP="00BC73FC">
      <w:r>
        <w:continuationSeparator/>
      </w:r>
    </w:p>
  </w:endnote>
  <w:endnote w:type="continuationNotice" w:id="1">
    <w:p w14:paraId="1477429D" w14:textId="77777777" w:rsidR="00C77FD7" w:rsidRDefault="00C77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171D0" w14:textId="77777777" w:rsidR="00C77FD7" w:rsidRDefault="00C77FD7" w:rsidP="00BC73FC">
      <w:r>
        <w:separator/>
      </w:r>
    </w:p>
  </w:footnote>
  <w:footnote w:type="continuationSeparator" w:id="0">
    <w:p w14:paraId="2EED5E3B" w14:textId="77777777" w:rsidR="00C77FD7" w:rsidRDefault="00C77FD7" w:rsidP="00BC73FC">
      <w:r>
        <w:continuationSeparator/>
      </w:r>
    </w:p>
  </w:footnote>
  <w:footnote w:type="continuationNotice" w:id="1">
    <w:p w14:paraId="625CB19A" w14:textId="77777777" w:rsidR="00C77FD7" w:rsidRDefault="00C77F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75EE612"/>
    <w:lvl w:ilvl="0">
      <w:start w:val="1"/>
      <w:numFmt w:val="bullet"/>
      <w:lvlText w:val=""/>
      <w:lvlJc w:val="left"/>
      <w:pPr>
        <w:tabs>
          <w:tab w:val="num" w:pos="112"/>
        </w:tabs>
        <w:ind w:left="112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2DF74E4"/>
    <w:multiLevelType w:val="multilevel"/>
    <w:tmpl w:val="34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BE7766B"/>
    <w:multiLevelType w:val="hybridMultilevel"/>
    <w:tmpl w:val="E9B8D1AC"/>
    <w:lvl w:ilvl="0" w:tplc="50DEE7BE">
      <w:start w:val="2021"/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34753802"/>
    <w:multiLevelType w:val="multilevel"/>
    <w:tmpl w:val="E46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3"/>
  </w:num>
  <w:num w:numId="5" w16cid:durableId="984242123">
    <w:abstractNumId w:val="7"/>
  </w:num>
  <w:num w:numId="6" w16cid:durableId="854002118">
    <w:abstractNumId w:val="6"/>
  </w:num>
  <w:num w:numId="7" w16cid:durableId="9643203">
    <w:abstractNumId w:val="8"/>
  </w:num>
  <w:num w:numId="8" w16cid:durableId="1384014016">
    <w:abstractNumId w:val="2"/>
  </w:num>
  <w:num w:numId="9" w16cid:durableId="680353412">
    <w:abstractNumId w:val="4"/>
  </w:num>
  <w:num w:numId="10" w16cid:durableId="39981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47"/>
    <w:rsid w:val="000041D0"/>
    <w:rsid w:val="00047A8F"/>
    <w:rsid w:val="00060551"/>
    <w:rsid w:val="000761F2"/>
    <w:rsid w:val="0009476D"/>
    <w:rsid w:val="0014463E"/>
    <w:rsid w:val="001806C6"/>
    <w:rsid w:val="00180710"/>
    <w:rsid w:val="001822F9"/>
    <w:rsid w:val="001A3622"/>
    <w:rsid w:val="001C7E02"/>
    <w:rsid w:val="001D7755"/>
    <w:rsid w:val="001F46F6"/>
    <w:rsid w:val="002051C9"/>
    <w:rsid w:val="00232241"/>
    <w:rsid w:val="00241A53"/>
    <w:rsid w:val="002466AB"/>
    <w:rsid w:val="002602E4"/>
    <w:rsid w:val="00281B02"/>
    <w:rsid w:val="00282B1B"/>
    <w:rsid w:val="002B3A97"/>
    <w:rsid w:val="002E40BD"/>
    <w:rsid w:val="002F1524"/>
    <w:rsid w:val="0030456C"/>
    <w:rsid w:val="00315D47"/>
    <w:rsid w:val="003551E1"/>
    <w:rsid w:val="00365C93"/>
    <w:rsid w:val="00372BB5"/>
    <w:rsid w:val="00393787"/>
    <w:rsid w:val="003A0A86"/>
    <w:rsid w:val="00426289"/>
    <w:rsid w:val="004506ED"/>
    <w:rsid w:val="004550E0"/>
    <w:rsid w:val="00463899"/>
    <w:rsid w:val="00480FAD"/>
    <w:rsid w:val="004A6BB1"/>
    <w:rsid w:val="004A796F"/>
    <w:rsid w:val="004F6CDD"/>
    <w:rsid w:val="0051420A"/>
    <w:rsid w:val="00515D95"/>
    <w:rsid w:val="00532C35"/>
    <w:rsid w:val="005951D0"/>
    <w:rsid w:val="005A22D5"/>
    <w:rsid w:val="005D6E0B"/>
    <w:rsid w:val="005E6612"/>
    <w:rsid w:val="005E760C"/>
    <w:rsid w:val="006465B0"/>
    <w:rsid w:val="00646CBF"/>
    <w:rsid w:val="0065532E"/>
    <w:rsid w:val="00673B4E"/>
    <w:rsid w:val="00677793"/>
    <w:rsid w:val="006A4F48"/>
    <w:rsid w:val="006C78E7"/>
    <w:rsid w:val="006D50C6"/>
    <w:rsid w:val="006D6CA1"/>
    <w:rsid w:val="006E3ACE"/>
    <w:rsid w:val="006E580E"/>
    <w:rsid w:val="00713365"/>
    <w:rsid w:val="0072438D"/>
    <w:rsid w:val="00724932"/>
    <w:rsid w:val="0074240B"/>
    <w:rsid w:val="007511E2"/>
    <w:rsid w:val="0076365A"/>
    <w:rsid w:val="00763784"/>
    <w:rsid w:val="00767902"/>
    <w:rsid w:val="00772B6E"/>
    <w:rsid w:val="007840DF"/>
    <w:rsid w:val="007863A8"/>
    <w:rsid w:val="007A0C24"/>
    <w:rsid w:val="00856C14"/>
    <w:rsid w:val="0085703E"/>
    <w:rsid w:val="008C1E1A"/>
    <w:rsid w:val="008C5BB7"/>
    <w:rsid w:val="008D57B9"/>
    <w:rsid w:val="008E278F"/>
    <w:rsid w:val="009413F2"/>
    <w:rsid w:val="00977EC3"/>
    <w:rsid w:val="0099406A"/>
    <w:rsid w:val="009A1425"/>
    <w:rsid w:val="009B45BF"/>
    <w:rsid w:val="00A05E58"/>
    <w:rsid w:val="00A405BB"/>
    <w:rsid w:val="00A550D8"/>
    <w:rsid w:val="00A855C3"/>
    <w:rsid w:val="00A96779"/>
    <w:rsid w:val="00AC67CC"/>
    <w:rsid w:val="00AC7DE3"/>
    <w:rsid w:val="00AD39AB"/>
    <w:rsid w:val="00AE484C"/>
    <w:rsid w:val="00B573B8"/>
    <w:rsid w:val="00B6431B"/>
    <w:rsid w:val="00B804E3"/>
    <w:rsid w:val="00B824D6"/>
    <w:rsid w:val="00B905A5"/>
    <w:rsid w:val="00B93E6E"/>
    <w:rsid w:val="00B97621"/>
    <w:rsid w:val="00BA0406"/>
    <w:rsid w:val="00BA4D9F"/>
    <w:rsid w:val="00BA7BC6"/>
    <w:rsid w:val="00BB132E"/>
    <w:rsid w:val="00BC2253"/>
    <w:rsid w:val="00BC73FC"/>
    <w:rsid w:val="00BD4509"/>
    <w:rsid w:val="00BD6177"/>
    <w:rsid w:val="00C107EE"/>
    <w:rsid w:val="00C23B3E"/>
    <w:rsid w:val="00C42AB0"/>
    <w:rsid w:val="00C43902"/>
    <w:rsid w:val="00C45EC4"/>
    <w:rsid w:val="00C57607"/>
    <w:rsid w:val="00C625EA"/>
    <w:rsid w:val="00C77FD7"/>
    <w:rsid w:val="00C9152D"/>
    <w:rsid w:val="00CA334B"/>
    <w:rsid w:val="00CD3488"/>
    <w:rsid w:val="00D11874"/>
    <w:rsid w:val="00D2560F"/>
    <w:rsid w:val="00D3444F"/>
    <w:rsid w:val="00D504EF"/>
    <w:rsid w:val="00D63C04"/>
    <w:rsid w:val="00DC65EE"/>
    <w:rsid w:val="00DC6AB5"/>
    <w:rsid w:val="00E163F2"/>
    <w:rsid w:val="00E21BB0"/>
    <w:rsid w:val="00E26A54"/>
    <w:rsid w:val="00E301C7"/>
    <w:rsid w:val="00E73E9B"/>
    <w:rsid w:val="00E74570"/>
    <w:rsid w:val="00E810A5"/>
    <w:rsid w:val="00E95D2E"/>
    <w:rsid w:val="00EB0BEB"/>
    <w:rsid w:val="00EB141A"/>
    <w:rsid w:val="00ED587F"/>
    <w:rsid w:val="00EE5C7E"/>
    <w:rsid w:val="00EF1947"/>
    <w:rsid w:val="00F16C65"/>
    <w:rsid w:val="00F62465"/>
    <w:rsid w:val="00F81F69"/>
    <w:rsid w:val="00F92FBF"/>
    <w:rsid w:val="00FA38ED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F6B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93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315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D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rsid w:val="0026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0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51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4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2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3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41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64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4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40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47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2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7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7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9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0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7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4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7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9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9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0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7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73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84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0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12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54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04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2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0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3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1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42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46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61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6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25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4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03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35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91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5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3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42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35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5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6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9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7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96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4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5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0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4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5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1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1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7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2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63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0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4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9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6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6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8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lalith-kishor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Lalithkishore12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ishorelalith19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26D79357264AF3837FBEEFBC282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09340-AF33-4A19-9F93-E598F752FC0B}"/>
      </w:docPartPr>
      <w:docPartBody>
        <w:p w:rsidR="00B91B8B" w:rsidRDefault="00B91B8B">
          <w:pPr>
            <w:pStyle w:val="9326D79357264AF3837FBEEFBC282C5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8B"/>
    <w:rsid w:val="0014463E"/>
    <w:rsid w:val="001822F9"/>
    <w:rsid w:val="002B29F5"/>
    <w:rsid w:val="00B416CD"/>
    <w:rsid w:val="00B91B8B"/>
    <w:rsid w:val="00D5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6D79357264AF3837FBEEFBC282C52">
    <w:name w:val="9326D79357264AF3837FBEEFBC282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2024-12-19T21:15:00Z</dcterms:created>
  <dcterms:modified xsi:type="dcterms:W3CDTF">2024-12-20T01:49:00Z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